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6183" w14:textId="3F76BDA4" w:rsidR="00B06838" w:rsidRPr="00B9078F" w:rsidRDefault="00B06838" w:rsidP="00797236">
      <w:pPr>
        <w:jc w:val="center"/>
        <w:rPr>
          <w:b/>
          <w:spacing w:val="20"/>
          <w:sz w:val="32"/>
          <w:szCs w:val="32"/>
        </w:rPr>
      </w:pPr>
      <w:bookmarkStart w:id="0" w:name="_Toc152773049"/>
      <w:bookmarkStart w:id="1" w:name="_Toc170630533"/>
      <w:bookmarkStart w:id="2" w:name="_Toc175619963"/>
      <w:bookmarkStart w:id="3" w:name="_Toc175704389"/>
      <w:bookmarkStart w:id="4" w:name="_Toc176513272"/>
      <w:r w:rsidRPr="00B9078F">
        <w:rPr>
          <w:b/>
          <w:spacing w:val="20"/>
          <w:sz w:val="32"/>
          <w:szCs w:val="32"/>
        </w:rPr>
        <w:t>UNIVERZITA OBRANY</w:t>
      </w:r>
    </w:p>
    <w:p w14:paraId="620D06E2" w14:textId="71438876" w:rsidR="001F4856" w:rsidRDefault="006D1A13" w:rsidP="001F4856">
      <w:pPr>
        <w:jc w:val="center"/>
      </w:pPr>
      <w:r w:rsidRPr="00B9078F">
        <w:rPr>
          <w:noProof/>
          <w:lang w:eastAsia="cs-CZ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27ADE0D5" wp14:editId="5497163B">
                <wp:simplePos x="0" y="0"/>
                <wp:positionH relativeFrom="column">
                  <wp:posOffset>14605</wp:posOffset>
                </wp:positionH>
                <wp:positionV relativeFrom="paragraph">
                  <wp:posOffset>85724</wp:posOffset>
                </wp:positionV>
                <wp:extent cx="5781675" cy="0"/>
                <wp:effectExtent l="0" t="0" r="9525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9A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15pt;margin-top:6.75pt;width:455.25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J+uAEAAFYDAAAOAAAAZHJzL2Uyb0RvYy54bWysU8Fu2zAMvQ/YPwi6L44DpO2MOD2k6y7d&#10;FqDdBzCSbAuTRYFU4uTvJ6lJWmy3YT4IlEg+Pj7Sq/vj6MTBEFv0raxncymMV6it71v58+Xx05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"/>
            </w:pict>
          </mc:Fallback>
        </mc:AlternateContent>
      </w:r>
    </w:p>
    <w:p w14:paraId="36D75723" w14:textId="4A849C65" w:rsidR="00B06838" w:rsidRDefault="001F4856" w:rsidP="001F48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 VOJENSKÝCH TECHNOLOGIÍ</w:t>
      </w:r>
    </w:p>
    <w:p w14:paraId="6EDFCAA8" w14:textId="77777777" w:rsidR="001F4856" w:rsidRPr="001F4856" w:rsidRDefault="001F4856" w:rsidP="001F4856">
      <w:pPr>
        <w:pStyle w:val="Default"/>
        <w:rPr>
          <w:sz w:val="8"/>
        </w:rPr>
      </w:pPr>
    </w:p>
    <w:p w14:paraId="1A6E81E6" w14:textId="589A9F15" w:rsidR="001F4856" w:rsidRDefault="001F4856" w:rsidP="001F485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Studijní program: Vojenské technologie</w:t>
      </w:r>
    </w:p>
    <w:p w14:paraId="3ED5C384" w14:textId="77777777" w:rsidR="001F4856" w:rsidRDefault="001F4856" w:rsidP="001F4856">
      <w:pPr>
        <w:pStyle w:val="Default"/>
        <w:jc w:val="center"/>
        <w:rPr>
          <w:sz w:val="28"/>
          <w:szCs w:val="28"/>
        </w:rPr>
      </w:pPr>
    </w:p>
    <w:p w14:paraId="1C7A1991" w14:textId="40A25BE8" w:rsidR="001F4856" w:rsidRDefault="002F6CCB" w:rsidP="001F485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Studijní obor</w:t>
      </w:r>
      <w:r w:rsidR="001F4856">
        <w:rPr>
          <w:sz w:val="28"/>
          <w:szCs w:val="28"/>
        </w:rPr>
        <w:t>: Informační technologie</w:t>
      </w:r>
    </w:p>
    <w:p w14:paraId="5C70B651" w14:textId="60A12843" w:rsidR="001F4856" w:rsidRPr="00B9078F" w:rsidRDefault="001F4856" w:rsidP="001F4856">
      <w:pPr>
        <w:jc w:val="right"/>
        <w:rPr>
          <w:spacing w:val="20"/>
        </w:rPr>
      </w:pPr>
      <w:r>
        <w:rPr>
          <w:sz w:val="23"/>
          <w:szCs w:val="23"/>
        </w:rPr>
        <w:t>Ev. číslo: xxxx/2</w:t>
      </w:r>
      <w:r w:rsidR="00250EC3">
        <w:rPr>
          <w:sz w:val="23"/>
          <w:szCs w:val="23"/>
        </w:rPr>
        <w:t>2</w:t>
      </w:r>
    </w:p>
    <w:p w14:paraId="7E36A6F6" w14:textId="77777777" w:rsidR="00303ADE" w:rsidRPr="00B9078F" w:rsidRDefault="00303ADE" w:rsidP="00797236">
      <w:pPr>
        <w:rPr>
          <w:spacing w:val="20"/>
        </w:rPr>
      </w:pPr>
    </w:p>
    <w:p w14:paraId="11B035FD" w14:textId="1A46C082" w:rsidR="00B06838" w:rsidRPr="00B9078F" w:rsidRDefault="00057F55" w:rsidP="00797236">
      <w:pPr>
        <w:jc w:val="center"/>
        <w:rPr>
          <w:spacing w:val="20"/>
        </w:rPr>
      </w:pPr>
      <w:r w:rsidRPr="00057F55">
        <w:rPr>
          <w:noProof/>
          <w:spacing w:val="20"/>
          <w:lang w:eastAsia="cs-CZ"/>
        </w:rPr>
        <w:drawing>
          <wp:inline distT="0" distB="0" distL="0" distR="0" wp14:anchorId="7D9FBDD7" wp14:editId="020E5CD3">
            <wp:extent cx="1139588" cy="1294873"/>
            <wp:effectExtent l="0" t="0" r="381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03" cy="13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DFE3" w14:textId="77777777" w:rsidR="00B06838" w:rsidRPr="00B9078F" w:rsidRDefault="00B06838" w:rsidP="00797236">
      <w:pPr>
        <w:rPr>
          <w:spacing w:val="20"/>
        </w:rPr>
      </w:pPr>
    </w:p>
    <w:p w14:paraId="0580CB0E" w14:textId="486CD274" w:rsidR="00B06838" w:rsidRDefault="00B06838" w:rsidP="00797236">
      <w:pPr>
        <w:rPr>
          <w:spacing w:val="20"/>
        </w:rPr>
      </w:pPr>
    </w:p>
    <w:p w14:paraId="0517DD58" w14:textId="18AAF5F7" w:rsidR="001F4856" w:rsidRDefault="0070749C" w:rsidP="001F4856">
      <w:pPr>
        <w:pStyle w:val="Default"/>
        <w:jc w:val="center"/>
        <w:rPr>
          <w:sz w:val="48"/>
          <w:szCs w:val="48"/>
        </w:rPr>
      </w:pPr>
      <w:r w:rsidRPr="001036F7">
        <w:rPr>
          <w:b/>
          <w:bCs/>
          <w:sz w:val="48"/>
          <w:szCs w:val="48"/>
        </w:rPr>
        <w:t>DIPLOMOVÁ</w:t>
      </w:r>
      <w:r w:rsidR="001F4856">
        <w:rPr>
          <w:b/>
          <w:bCs/>
          <w:sz w:val="48"/>
          <w:szCs w:val="48"/>
        </w:rPr>
        <w:t xml:space="preserve"> PRÁCE</w:t>
      </w:r>
    </w:p>
    <w:p w14:paraId="19488788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7B301E9" w14:textId="77777777" w:rsidR="001F4856" w:rsidRDefault="001F4856" w:rsidP="001F4856">
      <w:pPr>
        <w:pStyle w:val="Default"/>
        <w:rPr>
          <w:sz w:val="32"/>
          <w:szCs w:val="32"/>
        </w:rPr>
      </w:pPr>
    </w:p>
    <w:p w14:paraId="7F932DCA" w14:textId="62B2C62C" w:rsidR="001F4856" w:rsidRDefault="001F4856" w:rsidP="001F485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Název: </w:t>
      </w:r>
      <w:r w:rsidR="001036F7">
        <w:rPr>
          <w:sz w:val="32"/>
          <w:szCs w:val="32"/>
        </w:rPr>
        <w:tab/>
      </w:r>
      <w:r w:rsidR="001036F7" w:rsidRPr="001036F7">
        <w:rPr>
          <w:sz w:val="32"/>
          <w:szCs w:val="32"/>
        </w:rPr>
        <w:t>Využití postkvantových algoritmů pro zabezpečení informačního systému</w:t>
      </w:r>
    </w:p>
    <w:p w14:paraId="4B31D6E4" w14:textId="77777777" w:rsidR="001F4856" w:rsidRDefault="001F4856" w:rsidP="001F4856">
      <w:pPr>
        <w:pStyle w:val="Default"/>
        <w:rPr>
          <w:sz w:val="28"/>
          <w:szCs w:val="28"/>
        </w:rPr>
      </w:pPr>
    </w:p>
    <w:p w14:paraId="34A72717" w14:textId="77777777" w:rsidR="001F4856" w:rsidRDefault="001F4856" w:rsidP="001F4856">
      <w:pPr>
        <w:pStyle w:val="Default"/>
        <w:rPr>
          <w:sz w:val="28"/>
          <w:szCs w:val="28"/>
        </w:rPr>
      </w:pPr>
    </w:p>
    <w:p w14:paraId="089E97CD" w14:textId="305A465F" w:rsidR="001F4856" w:rsidRDefault="001F4856" w:rsidP="001F4856">
      <w:pPr>
        <w:pStyle w:val="Default"/>
        <w:spacing w:before="240"/>
        <w:rPr>
          <w:sz w:val="28"/>
          <w:szCs w:val="28"/>
        </w:rPr>
      </w:pPr>
    </w:p>
    <w:p w14:paraId="4C50A0C2" w14:textId="0B085151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Zpracoval: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36F7">
        <w:rPr>
          <w:sz w:val="28"/>
          <w:szCs w:val="28"/>
        </w:rPr>
        <w:t>Vojtěch Bžatek</w:t>
      </w:r>
    </w:p>
    <w:p w14:paraId="4C340E6A" w14:textId="12C76135" w:rsidR="001F4856" w:rsidRDefault="001F4856" w:rsidP="001F4856">
      <w:pPr>
        <w:pStyle w:val="Default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Vedoucí práce: </w:t>
      </w:r>
      <w:r>
        <w:rPr>
          <w:sz w:val="28"/>
          <w:szCs w:val="28"/>
        </w:rPr>
        <w:tab/>
      </w:r>
      <w:r w:rsidR="001036F7" w:rsidRPr="001036F7">
        <w:rPr>
          <w:sz w:val="28"/>
          <w:szCs w:val="28"/>
        </w:rPr>
        <w:t>Prof. Dr. Ing. Alexandr Štefek</w:t>
      </w:r>
    </w:p>
    <w:p w14:paraId="5D347951" w14:textId="588FA8F2" w:rsidR="001F4856" w:rsidRDefault="001F4856" w:rsidP="001F4856">
      <w:pPr>
        <w:rPr>
          <w:sz w:val="32"/>
          <w:szCs w:val="32"/>
        </w:rPr>
      </w:pPr>
    </w:p>
    <w:p w14:paraId="79966E6C" w14:textId="77777777" w:rsidR="001F4856" w:rsidRDefault="001F4856" w:rsidP="001F4856">
      <w:pPr>
        <w:rPr>
          <w:sz w:val="32"/>
          <w:szCs w:val="32"/>
        </w:rPr>
      </w:pPr>
    </w:p>
    <w:p w14:paraId="7D2F3B28" w14:textId="42D7BCDD" w:rsidR="00303ADE" w:rsidRDefault="00250EC3" w:rsidP="001F4856">
      <w:pPr>
        <w:jc w:val="center"/>
        <w:rPr>
          <w:sz w:val="32"/>
          <w:szCs w:val="32"/>
        </w:rPr>
      </w:pPr>
      <w:r>
        <w:rPr>
          <w:sz w:val="32"/>
          <w:szCs w:val="32"/>
        </w:rPr>
        <w:t>BRNO 2022</w:t>
      </w:r>
    </w:p>
    <w:p w14:paraId="2E72DCA2" w14:textId="32006FD4" w:rsidR="006C59E0" w:rsidRDefault="006C59E0" w:rsidP="006C59E0">
      <w:bookmarkStart w:id="5" w:name="_Toc162785108"/>
      <w:r>
        <w:lastRenderedPageBreak/>
        <w:t>Zadání</w:t>
      </w:r>
    </w:p>
    <w:p w14:paraId="081E136B" w14:textId="6D81FA79" w:rsidR="001036F7" w:rsidRPr="00E50588" w:rsidRDefault="001036F7" w:rsidP="006C59E0">
      <w:r w:rsidRPr="00E50588">
        <w:t>I. Upřesnění podmínek zpracování závěrečné práce</w:t>
      </w:r>
      <w:bookmarkEnd w:id="5"/>
    </w:p>
    <w:p w14:paraId="04DBAE11" w14:textId="77777777" w:rsidR="001036F7" w:rsidRPr="00E50588" w:rsidRDefault="001036F7" w:rsidP="006C59E0">
      <w:bookmarkStart w:id="6" w:name="_Toc162785109"/>
      <w:r w:rsidRPr="00E50588">
        <w:t xml:space="preserve">V souvislosti se zpracováním závěrečné práce </w:t>
      </w:r>
      <w:r>
        <w:t>NEBUDE</w:t>
      </w:r>
      <w:r w:rsidRPr="00E50588">
        <w:t xml:space="preserve"> studentem nakládáno s utajovanými informacemi.</w:t>
      </w:r>
      <w:bookmarkEnd w:id="6"/>
    </w:p>
    <w:p w14:paraId="7AB16C82" w14:textId="77777777" w:rsidR="001036F7" w:rsidRPr="00E50588" w:rsidRDefault="001036F7" w:rsidP="006C59E0">
      <w:r w:rsidRPr="00E50588">
        <w:t xml:space="preserve">V souvislosti se zpracováním závěrečné práce </w:t>
      </w:r>
      <w:r>
        <w:t>NEBUDE</w:t>
      </w:r>
      <w:r w:rsidRPr="00E50588">
        <w:t xml:space="preserve"> studentem nakládáno s</w:t>
      </w:r>
      <w:r>
        <w:t> </w:t>
      </w:r>
      <w:r w:rsidRPr="00E50588">
        <w:t>informacemi</w:t>
      </w:r>
      <w:r>
        <w:t xml:space="preserve"> pro služební potřebu</w:t>
      </w:r>
      <w:r w:rsidRPr="00E50588">
        <w:t>.</w:t>
      </w:r>
    </w:p>
    <w:p w14:paraId="039CA91F" w14:textId="77777777" w:rsidR="001036F7" w:rsidRPr="00E50588" w:rsidRDefault="001036F7" w:rsidP="006C59E0">
      <w:r w:rsidRPr="00E50588">
        <w:t>Závěrečná práce NEBUDE obsahovat utajené informace.</w:t>
      </w:r>
    </w:p>
    <w:p w14:paraId="2C10C156" w14:textId="77777777" w:rsidR="001036F7" w:rsidRPr="00E50588" w:rsidRDefault="001036F7" w:rsidP="006C59E0">
      <w:r w:rsidRPr="00E50588">
        <w:t>Závěrečná práce NEBUDE obsahovat informace</w:t>
      </w:r>
      <w:r>
        <w:t xml:space="preserve"> pro služební potřebu</w:t>
      </w:r>
      <w:r w:rsidRPr="00E50588">
        <w:t>.</w:t>
      </w:r>
    </w:p>
    <w:p w14:paraId="19D5C721" w14:textId="77777777" w:rsidR="001036F7" w:rsidRPr="00E50588" w:rsidRDefault="001036F7" w:rsidP="006C59E0">
      <w:r w:rsidRPr="00E50588">
        <w:t>Při zpracování závěrečné práce NEBUDOU zpracovávány osobní údaje.</w:t>
      </w:r>
    </w:p>
    <w:p w14:paraId="3944EA05" w14:textId="77777777" w:rsidR="001036F7" w:rsidRPr="00E50588" w:rsidRDefault="001036F7" w:rsidP="006C59E0">
      <w:bookmarkStart w:id="7" w:name="_Toc162785110"/>
      <w:r w:rsidRPr="00E50588">
        <w:t>II. Cíl závěrečné práce</w:t>
      </w:r>
      <w:bookmarkEnd w:id="7"/>
    </w:p>
    <w:p w14:paraId="23D2A207" w14:textId="77777777" w:rsidR="001036F7" w:rsidRPr="00A27D5C" w:rsidRDefault="001036F7" w:rsidP="006C59E0">
      <w:r w:rsidRPr="00A27D5C">
        <w:t>Navrhnout možnosti využití nejnovějších poznatků z oblasti kvantového šifrování a využití blockchain pro potřeby ochrany dat v informačních systémech.</w:t>
      </w:r>
    </w:p>
    <w:p w14:paraId="629EA2B5" w14:textId="77777777" w:rsidR="001036F7" w:rsidRPr="00F05B46" w:rsidRDefault="001036F7" w:rsidP="006C59E0">
      <w:r>
        <w:t>Nezbytné součásti diplomové práce</w:t>
      </w:r>
      <w:r w:rsidRPr="00F05B46">
        <w:t>:</w:t>
      </w:r>
    </w:p>
    <w:p w14:paraId="7AD4F47C" w14:textId="77777777" w:rsidR="001036F7" w:rsidRPr="00A27D5C" w:rsidRDefault="001036F7" w:rsidP="006C59E0">
      <w:r w:rsidRPr="00A27D5C">
        <w:t>Přehled algoritmů a jejich open source implementací z kategorie tzv. postkvantového šifrování.</w:t>
      </w:r>
    </w:p>
    <w:p w14:paraId="56B4271E" w14:textId="77777777" w:rsidR="001036F7" w:rsidRPr="00A27D5C" w:rsidRDefault="001036F7" w:rsidP="006C59E0">
      <w:r w:rsidRPr="00A27D5C">
        <w:t>Přehled ochranných mechanismů pro zabezpečení dat v informačním systému s ohledem na možnost odhalení manipulace s daty.</w:t>
      </w:r>
    </w:p>
    <w:p w14:paraId="584D7D4B" w14:textId="77777777" w:rsidR="001036F7" w:rsidRDefault="001036F7" w:rsidP="006C59E0">
      <w:r w:rsidRPr="00A27D5C">
        <w:t>Implementace mikroslužby zabezpečující operace typu šifrování a podepisování nad datovými bloky.</w:t>
      </w:r>
    </w:p>
    <w:p w14:paraId="2FCC8675" w14:textId="77777777" w:rsidR="001036F7" w:rsidRPr="00A27D5C" w:rsidRDefault="001036F7" w:rsidP="006C59E0">
      <w:r>
        <w:t xml:space="preserve">Implementace mikroslužby zabezpečující technologii blockchain nad logovými soubory informačního systému. </w:t>
      </w:r>
    </w:p>
    <w:p w14:paraId="544EF2AC" w14:textId="77777777" w:rsidR="001036F7" w:rsidRPr="00E50588" w:rsidRDefault="001036F7" w:rsidP="006C59E0">
      <w:bookmarkStart w:id="8" w:name="_Toc162785111"/>
      <w:r w:rsidRPr="00E50588">
        <w:t>III. Pokyny pro zpracování závěrečné práce</w:t>
      </w:r>
      <w:bookmarkEnd w:id="8"/>
    </w:p>
    <w:p w14:paraId="73C084DA" w14:textId="77777777" w:rsidR="001036F7" w:rsidRPr="00F05B46" w:rsidRDefault="001036F7" w:rsidP="006C59E0">
      <w:r>
        <w:t>Zpracujte přehled</w:t>
      </w:r>
      <w:r w:rsidRPr="00F05B46">
        <w:t xml:space="preserve"> </w:t>
      </w:r>
      <w:r>
        <w:t>dostupných opensource implementací šifrování (tzv. postkvantové algoritmy), specificky výstupy ze soutěží nist.gov</w:t>
      </w:r>
      <w:r w:rsidRPr="00F05B46">
        <w:t xml:space="preserve">. </w:t>
      </w:r>
    </w:p>
    <w:p w14:paraId="3BB58D44" w14:textId="77777777" w:rsidR="001036F7" w:rsidRDefault="001036F7" w:rsidP="006C59E0">
      <w:r w:rsidRPr="00F05B46">
        <w:t xml:space="preserve">Zpracujte přehled </w:t>
      </w:r>
      <w:r>
        <w:t>možných útoků na standardně implementované informační systémy (datové úložiště).</w:t>
      </w:r>
    </w:p>
    <w:p w14:paraId="3EF93D19" w14:textId="77777777" w:rsidR="001036F7" w:rsidRPr="00F05B46" w:rsidRDefault="001036F7" w:rsidP="006C59E0">
      <w:r>
        <w:t>Zpracujte přehled možných protiopatření (ochranných mechanismů).</w:t>
      </w:r>
    </w:p>
    <w:p w14:paraId="7AA9C849" w14:textId="77777777" w:rsidR="001036F7" w:rsidRPr="00F05B46" w:rsidRDefault="001036F7" w:rsidP="006C59E0">
      <w:r>
        <w:t>Implementujte mikroslužbu využívající tzv. postkvantových algoritmů pro šifrování pro zabezpečení dat proti specifickým modifikacím dat</w:t>
      </w:r>
      <w:r w:rsidRPr="00F05B46">
        <w:t>.</w:t>
      </w:r>
    </w:p>
    <w:p w14:paraId="5E75A169" w14:textId="77777777" w:rsidR="001036F7" w:rsidRDefault="001036F7" w:rsidP="006C59E0"/>
    <w:p w14:paraId="61BE33F3" w14:textId="77777777" w:rsidR="001036F7" w:rsidRPr="00E50588" w:rsidRDefault="001036F7" w:rsidP="006C59E0">
      <w:r>
        <w:t>Průběžně udržujte aktualizovaný přehled použité literatury a ke každé dílčí etapě zpracujte cca 7 stran shrnutí.</w:t>
      </w:r>
    </w:p>
    <w:p w14:paraId="18B7F6F7" w14:textId="20AC2BEE" w:rsidR="009F07AA" w:rsidRDefault="009F07AA" w:rsidP="006C59E0">
      <w:pPr>
        <w:rPr>
          <w:sz w:val="32"/>
          <w:szCs w:val="32"/>
        </w:rPr>
      </w:pPr>
    </w:p>
    <w:p w14:paraId="368D1E13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38D70A2" w14:textId="44E9AE82" w:rsidR="009F07AA" w:rsidRPr="009621A5" w:rsidRDefault="009F07AA" w:rsidP="001F4856">
      <w:pPr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PODĚKOVÁNÍ</w:t>
      </w:r>
      <w:r w:rsidR="00E13AA7">
        <w:rPr>
          <w:b/>
          <w:sz w:val="24"/>
          <w:szCs w:val="32"/>
        </w:rPr>
        <w:t xml:space="preserve"> (nepovinné)</w:t>
      </w:r>
    </w:p>
    <w:p w14:paraId="17455FD0" w14:textId="77777777" w:rsidR="009F07AA" w:rsidRDefault="009F07AA">
      <w:pPr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8EFCCB" w14:textId="77777777" w:rsidR="009F07AA" w:rsidRPr="009621A5" w:rsidRDefault="009F07AA" w:rsidP="001F4856">
      <w:pPr>
        <w:rPr>
          <w:b/>
          <w:sz w:val="24"/>
        </w:rPr>
      </w:pPr>
      <w:r w:rsidRPr="009621A5">
        <w:rPr>
          <w:b/>
          <w:sz w:val="24"/>
        </w:rPr>
        <w:lastRenderedPageBreak/>
        <w:t xml:space="preserve">ČESTNÉ PROHLÁŠENÍ </w:t>
      </w:r>
    </w:p>
    <w:p w14:paraId="4D2F226A" w14:textId="537166AE" w:rsidR="009F07AA" w:rsidRPr="001036F7" w:rsidRDefault="009F07AA" w:rsidP="009F07AA">
      <w:pPr>
        <w:ind w:firstLine="397"/>
        <w:jc w:val="both"/>
        <w:rPr>
          <w:sz w:val="24"/>
        </w:rPr>
      </w:pPr>
      <w:r w:rsidRPr="009621A5">
        <w:rPr>
          <w:sz w:val="24"/>
        </w:rPr>
        <w:t xml:space="preserve">Prohlašuji, </w:t>
      </w:r>
      <w:r w:rsidRPr="001036F7">
        <w:rPr>
          <w:sz w:val="24"/>
        </w:rPr>
        <w:t xml:space="preserve">že jsem zadanou </w:t>
      </w:r>
      <w:r w:rsidR="0070749C" w:rsidRPr="001036F7">
        <w:rPr>
          <w:sz w:val="24"/>
        </w:rPr>
        <w:t>diplomovou</w:t>
      </w:r>
      <w:r w:rsidRPr="001036F7">
        <w:rPr>
          <w:sz w:val="24"/>
        </w:rPr>
        <w:t xml:space="preserve"> práci na téma „xxx“ vypracoval samostatně, pod odborným vedením vedoucího xxx a použil jsem pouze literární zdroje uvedené v práci. </w:t>
      </w:r>
    </w:p>
    <w:p w14:paraId="31ECFF9F" w14:textId="3DF35448" w:rsidR="009F07AA" w:rsidRPr="009621A5" w:rsidRDefault="009F07AA" w:rsidP="009F07AA">
      <w:pPr>
        <w:ind w:firstLine="397"/>
        <w:jc w:val="both"/>
        <w:rPr>
          <w:sz w:val="24"/>
        </w:rPr>
      </w:pPr>
      <w:r w:rsidRPr="001036F7">
        <w:rPr>
          <w:sz w:val="24"/>
        </w:rPr>
        <w:t xml:space="preserve">Dále prohlašuji, že jsem seznámen s tím, že se na moji </w:t>
      </w:r>
      <w:r w:rsidR="0070749C" w:rsidRPr="001036F7">
        <w:rPr>
          <w:sz w:val="24"/>
        </w:rPr>
        <w:t>diplomovou</w:t>
      </w:r>
      <w:r w:rsidRPr="001036F7">
        <w:rPr>
          <w:sz w:val="24"/>
        </w:rPr>
        <w:t xml:space="preserve"> práci vztahují práva a povinnosti vyplývající ze zákona č. 121/2000 Sb., o právu autorském, o právech souvisejících s právem autorským a o změně některých zákonů (autorský zákon), ve znění pozdějších předpisů, zejména skutečnosti, že Univerzita obrany má právo na uzavření licenční smlouvy o užití této bakalářské</w:t>
      </w:r>
      <w:r w:rsidR="0070749C" w:rsidRPr="001036F7">
        <w:rPr>
          <w:sz w:val="24"/>
        </w:rPr>
        <w:t xml:space="preserve"> (diplomové)</w:t>
      </w:r>
      <w:r w:rsidRPr="001036F7">
        <w:rPr>
          <w:sz w:val="24"/>
        </w:rPr>
        <w:t xml:space="preserve"> práce jako školního díla podle § 60 odst. 1 výše uvedeného zákona, a s tím, že pokud dojde k užití této </w:t>
      </w:r>
      <w:r w:rsidR="0070749C" w:rsidRPr="001036F7">
        <w:rPr>
          <w:sz w:val="24"/>
        </w:rPr>
        <w:t>diplomové</w:t>
      </w:r>
      <w:r w:rsidRPr="001036F7">
        <w:rPr>
          <w:sz w:val="24"/>
        </w:rPr>
        <w:t xml:space="preserve"> práce mnou nebo bude poskytnuta licence o užití díla třetímu subjektu, je Univerzita obrany oprávněna ode mne požadovat přiměřený příspěvek na úhradu nákladu, které na vytvoření díla vynaložila, a to podle okolností až do jejich skutečné výše. Souhlasím se zpřístupněním své </w:t>
      </w:r>
      <w:r w:rsidR="0070749C" w:rsidRPr="001036F7">
        <w:rPr>
          <w:sz w:val="24"/>
        </w:rPr>
        <w:t>diplomové</w:t>
      </w:r>
      <w:r w:rsidRPr="009621A5">
        <w:rPr>
          <w:sz w:val="24"/>
        </w:rPr>
        <w:t xml:space="preserve"> práce pro prezenční studium v prostorách knihovny Univerzity obrany. </w:t>
      </w:r>
    </w:p>
    <w:p w14:paraId="2A673B9A" w14:textId="77777777" w:rsidR="009F07AA" w:rsidRPr="009621A5" w:rsidRDefault="009F07AA" w:rsidP="009F07AA">
      <w:pPr>
        <w:ind w:firstLine="397"/>
        <w:rPr>
          <w:sz w:val="24"/>
        </w:rPr>
      </w:pPr>
    </w:p>
    <w:p w14:paraId="284BA786" w14:textId="77777777" w:rsidR="009F07AA" w:rsidRPr="009621A5" w:rsidRDefault="009F07AA" w:rsidP="009F07AA">
      <w:pPr>
        <w:ind w:firstLine="397"/>
        <w:rPr>
          <w:sz w:val="24"/>
        </w:rPr>
      </w:pPr>
    </w:p>
    <w:p w14:paraId="75D95D33" w14:textId="19A46656" w:rsidR="009F07AA" w:rsidRPr="009621A5" w:rsidRDefault="009F07AA" w:rsidP="009F07AA">
      <w:pPr>
        <w:ind w:firstLine="397"/>
        <w:rPr>
          <w:sz w:val="24"/>
        </w:rPr>
      </w:pPr>
      <w:r w:rsidRPr="009621A5">
        <w:rPr>
          <w:sz w:val="24"/>
        </w:rPr>
        <w:t xml:space="preserve">V Brně, dne xx. </w:t>
      </w:r>
      <w:r w:rsidR="001036F7">
        <w:rPr>
          <w:sz w:val="24"/>
        </w:rPr>
        <w:t>května</w:t>
      </w:r>
      <w:r w:rsidRPr="009621A5">
        <w:rPr>
          <w:sz w:val="24"/>
        </w:rPr>
        <w:t>. 202</w:t>
      </w:r>
      <w:r w:rsidR="001036F7">
        <w:rPr>
          <w:sz w:val="24"/>
        </w:rPr>
        <w:t>4</w:t>
      </w:r>
    </w:p>
    <w:p w14:paraId="06CB9DD4" w14:textId="7742AF99" w:rsidR="009F07AA" w:rsidRPr="009621A5" w:rsidRDefault="009F07AA" w:rsidP="009F07AA">
      <w:pPr>
        <w:ind w:left="5558" w:firstLine="397"/>
        <w:rPr>
          <w:sz w:val="24"/>
        </w:rPr>
      </w:pPr>
      <w:r w:rsidRPr="009621A5">
        <w:rPr>
          <w:sz w:val="24"/>
        </w:rPr>
        <w:t>....................</w:t>
      </w:r>
      <w:r w:rsidR="00130AC5">
        <w:rPr>
          <w:sz w:val="24"/>
        </w:rPr>
        <w:t>......................</w:t>
      </w:r>
    </w:p>
    <w:p w14:paraId="450803C2" w14:textId="412A15A4" w:rsidR="009F07AA" w:rsidRPr="009621A5" w:rsidRDefault="009F07AA" w:rsidP="009F07AA">
      <w:pPr>
        <w:ind w:left="6352" w:firstLine="397"/>
        <w:rPr>
          <w:sz w:val="24"/>
        </w:rPr>
      </w:pPr>
      <w:r w:rsidRPr="009621A5">
        <w:rPr>
          <w:sz w:val="24"/>
        </w:rPr>
        <w:t>Jméno studenta</w:t>
      </w:r>
    </w:p>
    <w:p w14:paraId="068D0EF2" w14:textId="77777777" w:rsidR="009F07AA" w:rsidRDefault="009F07AA">
      <w:pPr>
        <w:spacing w:before="0" w:after="0" w:line="240" w:lineRule="auto"/>
      </w:pPr>
      <w:r>
        <w:br w:type="page"/>
      </w:r>
    </w:p>
    <w:p w14:paraId="2BC8607B" w14:textId="3D142043" w:rsidR="001F4856" w:rsidRPr="009621A5" w:rsidRDefault="009F07AA" w:rsidP="009F07AA">
      <w:pPr>
        <w:jc w:val="both"/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ABSTRAKT</w:t>
      </w:r>
    </w:p>
    <w:p w14:paraId="482687B3" w14:textId="0DFE308E" w:rsidR="009F07AA" w:rsidRPr="00FA4F9B" w:rsidRDefault="009F07AA" w:rsidP="009F07AA">
      <w:pPr>
        <w:jc w:val="both"/>
        <w:rPr>
          <w:b/>
          <w:sz w:val="24"/>
          <w:szCs w:val="32"/>
        </w:rPr>
      </w:pPr>
    </w:p>
    <w:p w14:paraId="6B99612B" w14:textId="180D788D" w:rsidR="009F07AA" w:rsidRDefault="009F07AA" w:rsidP="009F07AA">
      <w:pPr>
        <w:jc w:val="both"/>
        <w:rPr>
          <w:b/>
          <w:sz w:val="24"/>
          <w:szCs w:val="32"/>
        </w:rPr>
      </w:pPr>
      <w:r w:rsidRPr="009F07AA">
        <w:rPr>
          <w:b/>
          <w:sz w:val="24"/>
          <w:szCs w:val="32"/>
        </w:rPr>
        <w:t>Klíčová slova</w:t>
      </w:r>
      <w:r>
        <w:rPr>
          <w:b/>
          <w:sz w:val="24"/>
          <w:szCs w:val="32"/>
        </w:rPr>
        <w:t>:</w:t>
      </w:r>
    </w:p>
    <w:p w14:paraId="57D67B4F" w14:textId="0B48C466" w:rsidR="009F07AA" w:rsidRDefault="0088579E">
      <w:pPr>
        <w:spacing w:before="0" w:after="0" w:line="240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t>Kryptografie, Postkvantové algoritmy, blockchain, blockchainová síť</w:t>
      </w:r>
      <w:r w:rsidR="009F07AA">
        <w:rPr>
          <w:b/>
          <w:sz w:val="24"/>
          <w:szCs w:val="32"/>
        </w:rPr>
        <w:br w:type="page"/>
      </w:r>
    </w:p>
    <w:p w14:paraId="2D6BFEFF" w14:textId="1D993034" w:rsidR="009F07AA" w:rsidRPr="009621A5" w:rsidRDefault="009F07AA" w:rsidP="009F07AA">
      <w:pPr>
        <w:jc w:val="both"/>
        <w:rPr>
          <w:b/>
          <w:sz w:val="24"/>
          <w:szCs w:val="32"/>
        </w:rPr>
      </w:pPr>
      <w:r w:rsidRPr="009621A5">
        <w:rPr>
          <w:b/>
          <w:sz w:val="24"/>
          <w:szCs w:val="32"/>
        </w:rPr>
        <w:lastRenderedPageBreak/>
        <w:t>ABSTRACT</w:t>
      </w:r>
    </w:p>
    <w:p w14:paraId="23223D01" w14:textId="77777777" w:rsidR="009F07AA" w:rsidRPr="00FA4F9B" w:rsidRDefault="009F07AA" w:rsidP="009F07AA">
      <w:pPr>
        <w:jc w:val="both"/>
        <w:rPr>
          <w:b/>
          <w:sz w:val="24"/>
          <w:szCs w:val="32"/>
        </w:rPr>
      </w:pPr>
    </w:p>
    <w:p w14:paraId="738B03F6" w14:textId="0A836DE2" w:rsidR="009F07AA" w:rsidRPr="009F07AA" w:rsidRDefault="009F07AA" w:rsidP="009F07AA">
      <w:pPr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>Key words:</w:t>
      </w:r>
    </w:p>
    <w:p w14:paraId="187D4003" w14:textId="77777777" w:rsidR="009F07AA" w:rsidRPr="009F07AA" w:rsidRDefault="009F07AA" w:rsidP="009F07AA">
      <w:pPr>
        <w:jc w:val="both"/>
        <w:rPr>
          <w:b/>
          <w:sz w:val="24"/>
          <w:szCs w:val="32"/>
        </w:rPr>
      </w:pPr>
    </w:p>
    <w:p w14:paraId="70BBE57D" w14:textId="77777777" w:rsidR="001F4856" w:rsidRPr="00B9078F" w:rsidRDefault="001F4856" w:rsidP="001F4856">
      <w:pPr>
        <w:rPr>
          <w:spacing w:val="20"/>
        </w:rPr>
      </w:pPr>
    </w:p>
    <w:p w14:paraId="2E45056B" w14:textId="28ED9691" w:rsidR="00B06838" w:rsidRPr="00B9078F" w:rsidRDefault="002C5FCD" w:rsidP="002C5FCD">
      <w:pPr>
        <w:spacing w:before="0" w:after="0" w:line="240" w:lineRule="auto"/>
        <w:rPr>
          <w:spacing w:val="20"/>
        </w:rPr>
      </w:pPr>
      <w:r>
        <w:rPr>
          <w:spacing w:val="20"/>
        </w:rPr>
        <w:br w:type="page"/>
      </w:r>
    </w:p>
    <w:sdt>
      <w:sdtPr>
        <w:id w:val="1924908568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/>
          <w:color w:val="auto"/>
          <w:sz w:val="20"/>
          <w:szCs w:val="20"/>
          <w:lang w:eastAsia="en-US"/>
        </w:rPr>
      </w:sdtEndPr>
      <w:sdtContent>
        <w:p w14:paraId="54732325" w14:textId="7FCEBE0D" w:rsidR="00D47E9A" w:rsidRDefault="00D47E9A">
          <w:pPr>
            <w:pStyle w:val="Nadpisobsahu"/>
          </w:pPr>
          <w:r>
            <w:t>Obsah</w:t>
          </w:r>
        </w:p>
        <w:p w14:paraId="3496AFC6" w14:textId="468F8877" w:rsidR="006C59E0" w:rsidRDefault="00D47E9A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88413" w:history="1">
            <w:r w:rsidR="006C59E0" w:rsidRPr="00AE4C2A">
              <w:rPr>
                <w:rStyle w:val="Hypertextovodkaz"/>
              </w:rPr>
              <w:t>SEZNAM POUŽITÝCH ZKRATEK</w:t>
            </w:r>
            <w:r w:rsidR="006C59E0">
              <w:rPr>
                <w:webHidden/>
              </w:rPr>
              <w:tab/>
            </w:r>
            <w:r w:rsidR="006C59E0">
              <w:rPr>
                <w:webHidden/>
              </w:rPr>
              <w:fldChar w:fldCharType="begin"/>
            </w:r>
            <w:r w:rsidR="006C59E0">
              <w:rPr>
                <w:webHidden/>
              </w:rPr>
              <w:instrText xml:space="preserve"> PAGEREF _Toc162788413 \h </w:instrText>
            </w:r>
            <w:r w:rsidR="006C59E0">
              <w:rPr>
                <w:webHidden/>
              </w:rPr>
            </w:r>
            <w:r w:rsidR="006C59E0">
              <w:rPr>
                <w:webHidden/>
              </w:rPr>
              <w:fldChar w:fldCharType="separate"/>
            </w:r>
            <w:r w:rsidR="006C59E0">
              <w:rPr>
                <w:webHidden/>
              </w:rPr>
              <w:t>9</w:t>
            </w:r>
            <w:r w:rsidR="006C59E0">
              <w:rPr>
                <w:webHidden/>
              </w:rPr>
              <w:fldChar w:fldCharType="end"/>
            </w:r>
          </w:hyperlink>
        </w:p>
        <w:p w14:paraId="13E20F08" w14:textId="16C79CBE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4" w:history="1">
            <w:r w:rsidRPr="00AE4C2A">
              <w:rPr>
                <w:rStyle w:val="Hypertextovodkaz"/>
              </w:rPr>
              <w:t>SEZNAM OBRÁZKŮ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67600D" w14:textId="2A190003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5" w:history="1">
            <w:r w:rsidRPr="00AE4C2A">
              <w:rPr>
                <w:rStyle w:val="Hypertextovodkaz"/>
              </w:rPr>
              <w:t>SEZNAM TABULEK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DCAAC4" w14:textId="4D84023B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6" w:history="1">
            <w:r w:rsidRPr="00AE4C2A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8FE516" w14:textId="77E56A4B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17" w:history="1">
            <w:r w:rsidRPr="00AE4C2A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Postkvantová kryptografie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546C8F" w14:textId="2C8A970B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18" w:history="1">
            <w:r w:rsidRPr="00AE4C2A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Současný 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958B" w14:textId="1E60F1DE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19" w:history="1">
            <w:r w:rsidRPr="00AE4C2A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6EF68" w14:textId="7F94C6CA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0" w:history="1">
            <w:r w:rsidRPr="00AE4C2A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Seznam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3091" w14:textId="0200B977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1" w:history="1">
            <w:r w:rsidRPr="00AE4C2A">
              <w:rPr>
                <w:rStyle w:val="Hypertextovodkaz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Kyber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DE9A" w14:textId="6D41D8B5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2" w:history="1">
            <w:r w:rsidRPr="00AE4C2A">
              <w:rPr>
                <w:rStyle w:val="Hypertextovodkaz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DILITHIUM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8F10" w14:textId="099B4648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3" w:history="1">
            <w:r w:rsidRPr="00AE4C2A">
              <w:rPr>
                <w:rStyle w:val="Hypertextovodkaz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Falcon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3FD7" w14:textId="5C694E5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4" w:history="1">
            <w:r w:rsidRPr="00AE4C2A">
              <w:rPr>
                <w:rStyle w:val="Hypertextovodkaz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Sphincsplus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EBA8" w14:textId="1C578679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25" w:history="1">
            <w:r w:rsidRPr="00AE4C2A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Přehled ochraných mechanismů pro zabezpečení dat v informačním systému s ohledem na možnost odhalení manipulace s daty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A5499F" w14:textId="68198F02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26" w:history="1">
            <w:r w:rsidRPr="00AE4C2A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5063E71" w14:textId="79478888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7" w:history="1">
            <w:r w:rsidRPr="00AE4C2A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Blockchainová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3B2F" w14:textId="2174F22C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28" w:history="1">
            <w:r w:rsidRPr="00AE4C2A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Praktická část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695484" w14:textId="7963E0F7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29" w:history="1">
            <w:r w:rsidRPr="00AE4C2A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Cíl praktické části a její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08A5" w14:textId="0FD6416F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0" w:history="1">
            <w:r w:rsidRPr="00AE4C2A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Mikroslužba zabezpečující postkvantovou kryptografii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80B9" w14:textId="392242F7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1" w:history="1">
            <w:r w:rsidRPr="00AE4C2A">
              <w:rPr>
                <w:rStyle w:val="Hypertextovodkaz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30CB" w14:textId="44C3F7F8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2" w:history="1">
            <w:r w:rsidRPr="00AE4C2A">
              <w:rPr>
                <w:rStyle w:val="Hypertextovodkaz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Nastavení symetrického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B1B1" w14:textId="315739D3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3" w:history="1">
            <w:r w:rsidRPr="00AE4C2A">
              <w:rPr>
                <w:rStyle w:val="Hypertextovodkaz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Získání podepisovacího klíče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93E3" w14:textId="736EBF6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4" w:history="1">
            <w:r w:rsidRPr="00AE4C2A">
              <w:rPr>
                <w:rStyle w:val="Hypertextovodkaz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Průběh komunikace při odeslání zprávy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5B56" w14:textId="5D3F0733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5" w:history="1">
            <w:r w:rsidRPr="00AE4C2A">
              <w:rPr>
                <w:rStyle w:val="Hypertextovodkaz"/>
                <w:noProof/>
              </w:rPr>
              <w:t>5.2.5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Průvodce pro spuštění mikroslužby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AD0F" w14:textId="7B8E365E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6" w:history="1">
            <w:r w:rsidRPr="00AE4C2A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Mikroslužba zabezpečující technologii blockchain nad logovými soubory informačního systému.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08D8" w14:textId="381389B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7" w:history="1">
            <w:r w:rsidRPr="00AE4C2A">
              <w:rPr>
                <w:rStyle w:val="Hypertextovodkaz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0BA1" w14:textId="33FEBE84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8" w:history="1">
            <w:r w:rsidRPr="00AE4C2A">
              <w:rPr>
                <w:rStyle w:val="Hypertextovodkaz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funkcionalit nodu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EC11" w14:textId="0C66BCF8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39" w:history="1">
            <w:r w:rsidRPr="00AE4C2A">
              <w:rPr>
                <w:rStyle w:val="Hypertextovodkaz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Průvodce pro spuštění mikroslužby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1414" w14:textId="097B44F4" w:rsidR="006C59E0" w:rsidRDefault="006C59E0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0" w:history="1">
            <w:r w:rsidRPr="00AE4C2A">
              <w:rPr>
                <w:rStyle w:val="Hypertextovodkaz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Kompilace mikroslužeb postkvatového šifrování a blockchainové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1D2E" w14:textId="40CA1191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1" w:history="1">
            <w:r w:rsidRPr="00AE4C2A">
              <w:rPr>
                <w:rStyle w:val="Hypertextovodkaz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Popis jednotlivých částí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4659" w14:textId="1C723BF6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2" w:history="1">
            <w:r w:rsidRPr="00AE4C2A">
              <w:rPr>
                <w:rStyle w:val="Hypertextovodkaz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Ukázka funkcionalit mikroslužeb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BFF8" w14:textId="3F3C749B" w:rsidR="006C59E0" w:rsidRDefault="006C59E0">
          <w:pPr>
            <w:pStyle w:val="Obsah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cs-CZ"/>
              <w14:ligatures w14:val="standardContextual"/>
            </w:rPr>
          </w:pPr>
          <w:hyperlink w:anchor="_Toc162788443" w:history="1">
            <w:r w:rsidRPr="00AE4C2A">
              <w:rPr>
                <w:rStyle w:val="Hypertextovodkaz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  <w:noProof/>
              </w:rPr>
              <w:t>Průvodce pro spuštění kompilace obou mikroslužeb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3555" w14:textId="2EBF275F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4" w:history="1">
            <w:r w:rsidRPr="00AE4C2A">
              <w:rPr>
                <w:rStyle w:val="Hypertextovodkaz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Možnosti dalšího rozvoje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2FEC61D" w14:textId="6445BAD8" w:rsidR="006C59E0" w:rsidRDefault="006C59E0">
          <w:pPr>
            <w:pStyle w:val="Obsah1"/>
            <w:tabs>
              <w:tab w:val="left" w:pos="400"/>
            </w:tabs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5" w:history="1">
            <w:r w:rsidRPr="00AE4C2A">
              <w:rPr>
                <w:rStyle w:val="Hypertextovodkaz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lang w:val="cs-CZ"/>
                <w14:ligatures w14:val="standardContextual"/>
              </w:rPr>
              <w:tab/>
            </w:r>
            <w:r w:rsidRPr="00AE4C2A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302FDE9" w14:textId="6CE7F7DC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6" w:history="1">
            <w:r w:rsidRPr="00AE4C2A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4D39009" w14:textId="4E204393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7" w:history="1">
            <w:r w:rsidRPr="00AE4C2A">
              <w:rPr>
                <w:rStyle w:val="Hypertextovodkaz"/>
              </w:rPr>
              <w:t>SEZNAM POUŽITÉ LITERATURY (</w:t>
            </w:r>
            <w:r w:rsidRPr="00AE4C2A">
              <w:rPr>
                <w:rStyle w:val="Hypertextovodkaz"/>
                <w:highlight w:val="lightGray"/>
              </w:rPr>
              <w:t>vzor</w:t>
            </w:r>
            <w:r w:rsidRPr="00AE4C2A">
              <w:rPr>
                <w:rStyle w:val="Hypertextovodkaz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349928C" w14:textId="66719C1E" w:rsidR="006C59E0" w:rsidRDefault="006C59E0">
          <w:pPr>
            <w:pStyle w:val="Obsah1"/>
            <w:rPr>
              <w:rFonts w:asciiTheme="minorHAnsi" w:eastAsiaTheme="minorEastAsia" w:hAnsiTheme="minorHAnsi" w:cstheme="minorBidi"/>
              <w:kern w:val="2"/>
              <w:lang w:val="cs-CZ"/>
              <w14:ligatures w14:val="standardContextual"/>
            </w:rPr>
          </w:pPr>
          <w:hyperlink w:anchor="_Toc162788448" w:history="1">
            <w:r w:rsidRPr="00AE4C2A">
              <w:rPr>
                <w:rStyle w:val="Hypertextovodkaz"/>
              </w:rPr>
              <w:t>SEZNAM PŘÍLOH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_Toc162788448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01826FE" w14:textId="3887C034" w:rsidR="00D47E9A" w:rsidRDefault="00D47E9A">
          <w:r>
            <w:rPr>
              <w:b/>
              <w:bCs/>
            </w:rPr>
            <w:fldChar w:fldCharType="end"/>
          </w:r>
        </w:p>
      </w:sdtContent>
    </w:sdt>
    <w:p w14:paraId="07FB6FF6" w14:textId="77777777" w:rsidR="00D47E9A" w:rsidRDefault="00B06838" w:rsidP="00B9078F">
      <w:pPr>
        <w:spacing w:line="240" w:lineRule="auto"/>
        <w:rPr>
          <w:spacing w:val="20"/>
        </w:rPr>
      </w:pPr>
      <w:r w:rsidRPr="00B9078F">
        <w:rPr>
          <w:spacing w:val="20"/>
        </w:rPr>
        <w:br w:type="page"/>
      </w:r>
    </w:p>
    <w:p w14:paraId="1EDAEF00" w14:textId="0B435081" w:rsidR="00530349" w:rsidRPr="00B9078F" w:rsidRDefault="00530349" w:rsidP="00530349">
      <w:pPr>
        <w:pStyle w:val="Nadpis1"/>
        <w:numPr>
          <w:ilvl w:val="0"/>
          <w:numId w:val="0"/>
        </w:numPr>
        <w:ind w:left="432" w:hanging="432"/>
      </w:pPr>
      <w:bookmarkStart w:id="9" w:name="_Toc162788413"/>
      <w:r w:rsidRPr="00B9078F">
        <w:lastRenderedPageBreak/>
        <w:t xml:space="preserve">SEZNAM </w:t>
      </w:r>
      <w:r w:rsidRPr="00530349">
        <w:t>POUŽITÝCH ZKRATEK</w:t>
      </w:r>
      <w:bookmarkEnd w:id="9"/>
    </w:p>
    <w:p w14:paraId="6CE8DBE7" w14:textId="77777777" w:rsidR="009F07AA" w:rsidRPr="00B9078F" w:rsidRDefault="009F07AA" w:rsidP="009F07AA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7088"/>
      </w:tblGrid>
      <w:tr w:rsidR="009F07AA" w:rsidRPr="00B9078F" w14:paraId="39F74A5F" w14:textId="77777777" w:rsidTr="004F6F64">
        <w:trPr>
          <w:trHeight w:val="293"/>
        </w:trPr>
        <w:tc>
          <w:tcPr>
            <w:tcW w:w="1913" w:type="dxa"/>
            <w:shd w:val="clear" w:color="auto" w:fill="auto"/>
          </w:tcPr>
          <w:p w14:paraId="3C49228E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AČR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CBF8251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Armáda České republiky (</w:t>
            </w:r>
            <w:r w:rsidRPr="00B9078F">
              <w:rPr>
                <w:rFonts w:ascii="Times New Roman" w:hAnsi="Times New Roman"/>
              </w:rPr>
              <w:sym w:font="Symbol" w:char="F0AE"/>
            </w:r>
            <w:r w:rsidRPr="00B9078F">
              <w:rPr>
                <w:rFonts w:ascii="Times New Roman" w:hAnsi="Times New Roman"/>
              </w:rPr>
              <w:t xml:space="preserve"> Styl seznam zkratek)</w:t>
            </w:r>
          </w:p>
        </w:tc>
      </w:tr>
      <w:tr w:rsidR="009F07AA" w:rsidRPr="00B9078F" w14:paraId="6F1B504E" w14:textId="77777777" w:rsidTr="004F6F64">
        <w:trPr>
          <w:trHeight w:val="293"/>
        </w:trPr>
        <w:tc>
          <w:tcPr>
            <w:tcW w:w="1913" w:type="dxa"/>
            <w:shd w:val="clear" w:color="auto" w:fill="auto"/>
          </w:tcPr>
          <w:p w14:paraId="5EECFC65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ISO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49B9F6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International Organization for Standardization</w:t>
            </w:r>
          </w:p>
          <w:p w14:paraId="213E53A3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Mezinárodní organizace pro standardizaci</w:t>
            </w:r>
          </w:p>
        </w:tc>
      </w:tr>
    </w:tbl>
    <w:p w14:paraId="1E7DCB85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32"/>
          <w:lang w:eastAsia="cs-CZ"/>
        </w:rPr>
      </w:pPr>
      <w:r>
        <w:br w:type="page"/>
      </w:r>
    </w:p>
    <w:p w14:paraId="1D0AFE54" w14:textId="16502BE8" w:rsidR="009F07AA" w:rsidRPr="00B9078F" w:rsidRDefault="009F07AA" w:rsidP="009F07AA">
      <w:pPr>
        <w:pStyle w:val="Nadpis1"/>
        <w:numPr>
          <w:ilvl w:val="0"/>
          <w:numId w:val="0"/>
        </w:numPr>
        <w:ind w:left="432" w:hanging="432"/>
      </w:pPr>
      <w:bookmarkStart w:id="10" w:name="_Toc170630571"/>
      <w:bookmarkStart w:id="11" w:name="_Toc175620022"/>
      <w:bookmarkStart w:id="12" w:name="_Toc175704456"/>
      <w:bookmarkStart w:id="13" w:name="_Toc176513341"/>
      <w:bookmarkStart w:id="14" w:name="_Toc162785112"/>
      <w:bookmarkStart w:id="15" w:name="_Toc162788414"/>
      <w:r w:rsidRPr="00B9078F">
        <w:lastRenderedPageBreak/>
        <w:t>SEZNAM OBRÁZKŮ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Look w:val="01E0" w:firstRow="1" w:lastRow="1" w:firstColumn="1" w:lastColumn="1" w:noHBand="0" w:noVBand="0"/>
      </w:tblPr>
      <w:tblGrid>
        <w:gridCol w:w="1506"/>
        <w:gridCol w:w="492"/>
        <w:gridCol w:w="5441"/>
        <w:gridCol w:w="1064"/>
      </w:tblGrid>
      <w:tr w:rsidR="009F07AA" w:rsidRPr="00B9078F" w14:paraId="258B4D9E" w14:textId="77777777" w:rsidTr="004F6F64">
        <w:tc>
          <w:tcPr>
            <w:tcW w:w="1579" w:type="dxa"/>
          </w:tcPr>
          <w:p w14:paraId="49CBAE90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5F4A02F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34B1E4B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279F4E4B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  <w:highlight w:val="yellow"/>
              </w:rPr>
            </w:pPr>
            <w:r w:rsidRPr="00B9078F">
              <w:rPr>
                <w:rFonts w:ascii="Times New Roman" w:hAnsi="Times New Roman"/>
                <w:szCs w:val="24"/>
              </w:rPr>
              <w:t>Strana</w:t>
            </w:r>
          </w:p>
        </w:tc>
      </w:tr>
      <w:tr w:rsidR="009F07AA" w:rsidRPr="00B9078F" w14:paraId="6500BF8E" w14:textId="77777777" w:rsidTr="004F6F64">
        <w:tc>
          <w:tcPr>
            <w:tcW w:w="1579" w:type="dxa"/>
          </w:tcPr>
          <w:p w14:paraId="6C2D6CFB" w14:textId="57E538FC" w:rsidR="009F07AA" w:rsidRPr="00B9078F" w:rsidRDefault="009F07AA" w:rsidP="00BE49AD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Obrázek 1</w:t>
            </w:r>
          </w:p>
        </w:tc>
        <w:tc>
          <w:tcPr>
            <w:tcW w:w="514" w:type="dxa"/>
          </w:tcPr>
          <w:p w14:paraId="25BAB71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70DF7F2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obrázku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3DEDC08D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9F07AA" w:rsidRPr="00B9078F" w14:paraId="15409135" w14:textId="77777777" w:rsidTr="004F6F64">
        <w:tc>
          <w:tcPr>
            <w:tcW w:w="1579" w:type="dxa"/>
          </w:tcPr>
          <w:p w14:paraId="68C19EB9" w14:textId="186C7AAF" w:rsidR="009F07AA" w:rsidRPr="00B9078F" w:rsidRDefault="009F07AA" w:rsidP="00BE49AD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Obrázek 2</w:t>
            </w:r>
          </w:p>
        </w:tc>
        <w:tc>
          <w:tcPr>
            <w:tcW w:w="514" w:type="dxa"/>
          </w:tcPr>
          <w:p w14:paraId="66F30DE0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15682F15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obrázku</w:t>
            </w:r>
          </w:p>
        </w:tc>
        <w:tc>
          <w:tcPr>
            <w:tcW w:w="1100" w:type="dxa"/>
          </w:tcPr>
          <w:p w14:paraId="58E2F0E6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9F07AA" w:rsidRPr="00B9078F" w14:paraId="2D0910C5" w14:textId="77777777" w:rsidTr="004F6F64">
        <w:tc>
          <w:tcPr>
            <w:tcW w:w="1579" w:type="dxa"/>
          </w:tcPr>
          <w:p w14:paraId="690F5613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0C65FD1C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3FABC55B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3BBF1803" w14:textId="7777777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9F07AA" w:rsidRPr="00B9078F" w14:paraId="2535988F" w14:textId="77777777" w:rsidTr="004F6F64">
        <w:tc>
          <w:tcPr>
            <w:tcW w:w="1579" w:type="dxa"/>
          </w:tcPr>
          <w:p w14:paraId="4FD51BB3" w14:textId="1DE515B1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3D947C77" w14:textId="2BC41EFA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0477C44A" w14:textId="5B9CDC81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01B2034F" w14:textId="5EBB89A8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9F07AA" w:rsidRPr="00B9078F" w14:paraId="1A8957C0" w14:textId="77777777" w:rsidTr="004F6F64">
        <w:tc>
          <w:tcPr>
            <w:tcW w:w="1579" w:type="dxa"/>
          </w:tcPr>
          <w:p w14:paraId="142A7BE6" w14:textId="5EA4A32E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3CDFD7C8" w14:textId="4C7C7BC2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7265FA75" w14:textId="14383CAD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4D463C6F" w14:textId="787DFBF7" w:rsidR="009F07AA" w:rsidRPr="00B9078F" w:rsidRDefault="009F07AA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1C809DBE" w14:textId="77777777" w:rsidR="009F07AA" w:rsidRDefault="009F07AA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F7EB227" w14:textId="3A12D46B" w:rsidR="00304727" w:rsidRPr="00B9078F" w:rsidRDefault="00304727" w:rsidP="00304727">
      <w:pPr>
        <w:pStyle w:val="Nadpis1"/>
        <w:numPr>
          <w:ilvl w:val="0"/>
          <w:numId w:val="0"/>
        </w:numPr>
        <w:ind w:left="432" w:hanging="432"/>
      </w:pPr>
      <w:bookmarkStart w:id="16" w:name="_Toc162785113"/>
      <w:bookmarkStart w:id="17" w:name="_Toc162788415"/>
      <w:r w:rsidRPr="00B9078F">
        <w:lastRenderedPageBreak/>
        <w:t>SEZNAM TABULEK</w:t>
      </w:r>
      <w:bookmarkEnd w:id="16"/>
      <w:bookmarkEnd w:id="17"/>
    </w:p>
    <w:tbl>
      <w:tblPr>
        <w:tblW w:w="0" w:type="auto"/>
        <w:tblLook w:val="01E0" w:firstRow="1" w:lastRow="1" w:firstColumn="1" w:lastColumn="1" w:noHBand="0" w:noVBand="0"/>
      </w:tblPr>
      <w:tblGrid>
        <w:gridCol w:w="1505"/>
        <w:gridCol w:w="493"/>
        <w:gridCol w:w="5439"/>
        <w:gridCol w:w="1066"/>
      </w:tblGrid>
      <w:tr w:rsidR="00304727" w:rsidRPr="00B9078F" w14:paraId="775101EA" w14:textId="77777777" w:rsidTr="004F6F64">
        <w:tc>
          <w:tcPr>
            <w:tcW w:w="1579" w:type="dxa"/>
          </w:tcPr>
          <w:p w14:paraId="3A857988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D941785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25571D3D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A09716C" w14:textId="77777777" w:rsidR="00304727" w:rsidRPr="00B9078F" w:rsidRDefault="00304727" w:rsidP="004F6F64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  <w:highlight w:val="yellow"/>
              </w:rPr>
            </w:pPr>
            <w:r w:rsidRPr="00B9078F">
              <w:rPr>
                <w:rFonts w:ascii="Times New Roman" w:hAnsi="Times New Roman"/>
                <w:szCs w:val="24"/>
              </w:rPr>
              <w:t>Strana</w:t>
            </w:r>
          </w:p>
        </w:tc>
      </w:tr>
      <w:tr w:rsidR="00304727" w:rsidRPr="00B9078F" w14:paraId="11ABC4DC" w14:textId="77777777" w:rsidTr="004F6F64">
        <w:tc>
          <w:tcPr>
            <w:tcW w:w="1579" w:type="dxa"/>
          </w:tcPr>
          <w:p w14:paraId="79C36B5C" w14:textId="2BDBE08A" w:rsidR="00304727" w:rsidRPr="00B9078F" w:rsidRDefault="00304727" w:rsidP="005B4443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Tabulka 1</w:t>
            </w:r>
          </w:p>
        </w:tc>
        <w:tc>
          <w:tcPr>
            <w:tcW w:w="514" w:type="dxa"/>
          </w:tcPr>
          <w:p w14:paraId="58FAA447" w14:textId="7EFE7B3C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227D1B60" w14:textId="03CAA3DD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tabulky</w:t>
            </w:r>
          </w:p>
        </w:tc>
        <w:tc>
          <w:tcPr>
            <w:tcW w:w="1100" w:type="dxa"/>
          </w:tcPr>
          <w:p w14:paraId="348FF4B6" w14:textId="0FFCFA8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304727" w:rsidRPr="00B9078F" w14:paraId="27996DB3" w14:textId="77777777" w:rsidTr="004F6F64">
        <w:tc>
          <w:tcPr>
            <w:tcW w:w="1579" w:type="dxa"/>
          </w:tcPr>
          <w:p w14:paraId="05ABDE21" w14:textId="1B747733" w:rsidR="00304727" w:rsidRPr="00B9078F" w:rsidRDefault="00304727" w:rsidP="005B4443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Tabulka 2</w:t>
            </w:r>
          </w:p>
        </w:tc>
        <w:tc>
          <w:tcPr>
            <w:tcW w:w="514" w:type="dxa"/>
          </w:tcPr>
          <w:p w14:paraId="2D753FED" w14:textId="3332CDC1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062239D3" w14:textId="3F0C38F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Popis tabulky</w:t>
            </w:r>
          </w:p>
        </w:tc>
        <w:tc>
          <w:tcPr>
            <w:tcW w:w="1100" w:type="dxa"/>
          </w:tcPr>
          <w:p w14:paraId="6A10F525" w14:textId="52F1F2A8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  <w:r w:rsidRPr="00B9078F">
              <w:rPr>
                <w:rFonts w:ascii="Times New Roman" w:hAnsi="Times New Roman"/>
              </w:rPr>
              <w:t>… XX</w:t>
            </w:r>
          </w:p>
        </w:tc>
      </w:tr>
      <w:tr w:rsidR="00304727" w:rsidRPr="00B9078F" w14:paraId="79F86565" w14:textId="77777777" w:rsidTr="004F6F64">
        <w:tc>
          <w:tcPr>
            <w:tcW w:w="1579" w:type="dxa"/>
          </w:tcPr>
          <w:p w14:paraId="44123D06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0ABBF696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67EF7F14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69EB1102" w14:textId="77777777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304727" w:rsidRPr="00B9078F" w14:paraId="1240020E" w14:textId="77777777" w:rsidTr="004F6F64">
        <w:tc>
          <w:tcPr>
            <w:tcW w:w="1579" w:type="dxa"/>
          </w:tcPr>
          <w:p w14:paraId="4956D491" w14:textId="139359AC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2325A8B4" w14:textId="57C74AF4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76C5B5B0" w14:textId="094283CF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9D818E6" w14:textId="15B62F5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304727" w:rsidRPr="00B9078F" w14:paraId="1A0B36C1" w14:textId="77777777" w:rsidTr="004F6F64">
        <w:tc>
          <w:tcPr>
            <w:tcW w:w="1579" w:type="dxa"/>
          </w:tcPr>
          <w:p w14:paraId="3C9B860A" w14:textId="42CF4D0F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3571F4E4" w14:textId="5DA5F5B0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FCC9EB3" w14:textId="3B203535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7F12AFF" w14:textId="16E3C599" w:rsidR="00304727" w:rsidRPr="00B9078F" w:rsidRDefault="00304727" w:rsidP="00304727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5EBD5272" w14:textId="77777777" w:rsidR="00304727" w:rsidRDefault="00304727">
      <w:pPr>
        <w:spacing w:before="0" w:after="0" w:line="240" w:lineRule="auto"/>
        <w:rPr>
          <w:rFonts w:eastAsia="Times New Roman"/>
          <w:b/>
          <w:kern w:val="28"/>
          <w:sz w:val="28"/>
          <w:lang w:eastAsia="cs-CZ"/>
        </w:rPr>
      </w:pPr>
      <w:r>
        <w:rPr>
          <w:sz w:val="28"/>
        </w:rPr>
        <w:br w:type="page"/>
      </w:r>
    </w:p>
    <w:p w14:paraId="780E4D3B" w14:textId="464BA31C" w:rsidR="0078183B" w:rsidRPr="00B9078F" w:rsidRDefault="0078183B" w:rsidP="00751138">
      <w:pPr>
        <w:pStyle w:val="Nadpis1"/>
        <w:numPr>
          <w:ilvl w:val="0"/>
          <w:numId w:val="0"/>
        </w:numPr>
        <w:spacing w:after="120"/>
        <w:ind w:left="432" w:hanging="432"/>
      </w:pPr>
      <w:bookmarkStart w:id="18" w:name="_Toc162785114"/>
      <w:bookmarkStart w:id="19" w:name="_Toc162788416"/>
      <w:r w:rsidRPr="00B9078F">
        <w:lastRenderedPageBreak/>
        <w:t>ÚVOD</w:t>
      </w:r>
      <w:bookmarkEnd w:id="18"/>
      <w:bookmarkEnd w:id="19"/>
    </w:p>
    <w:p w14:paraId="78E72E8E" w14:textId="77777777" w:rsidR="00363C12" w:rsidRPr="00363C12" w:rsidRDefault="0078183B" w:rsidP="00797236">
      <w:pPr>
        <w:pStyle w:val="Nadpis1"/>
        <w:tabs>
          <w:tab w:val="left" w:pos="426"/>
        </w:tabs>
        <w:ind w:left="709" w:hanging="709"/>
      </w:pPr>
      <w:r w:rsidRPr="00B9078F">
        <w:rPr>
          <w:rFonts w:eastAsia="Calibri"/>
          <w:sz w:val="24"/>
          <w:lang w:eastAsia="en-US"/>
        </w:rPr>
        <w:br w:type="page"/>
      </w:r>
    </w:p>
    <w:p w14:paraId="40820D9A" w14:textId="6206BB16" w:rsidR="00363C12" w:rsidRPr="00D47E9A" w:rsidRDefault="00363C12" w:rsidP="00D47E9A">
      <w:pPr>
        <w:pStyle w:val="Nadpis1"/>
      </w:pPr>
      <w:bookmarkStart w:id="20" w:name="_Toc162785115"/>
      <w:bookmarkStart w:id="21" w:name="_Toc162788417"/>
      <w:r w:rsidRPr="00D47E9A">
        <w:lastRenderedPageBreak/>
        <w:t>Postkvantová kryptografie</w:t>
      </w:r>
      <w:bookmarkEnd w:id="20"/>
      <w:bookmarkEnd w:id="21"/>
    </w:p>
    <w:p w14:paraId="5850A9C8" w14:textId="77777777" w:rsidR="00363C12" w:rsidRPr="00363C12" w:rsidRDefault="00363C12" w:rsidP="00363C12">
      <w:pPr>
        <w:pStyle w:val="Nadpis2"/>
      </w:pPr>
      <w:bookmarkStart w:id="22" w:name="_Toc162785116"/>
      <w:bookmarkStart w:id="23" w:name="_Toc162788418"/>
      <w:r>
        <w:t>Současný stav</w:t>
      </w:r>
      <w:bookmarkEnd w:id="22"/>
      <w:bookmarkEnd w:id="23"/>
    </w:p>
    <w:p w14:paraId="298E3985" w14:textId="77777777" w:rsidR="00363C12" w:rsidRDefault="00363C12" w:rsidP="00363C12">
      <w:pPr>
        <w:pStyle w:val="Nadpis2"/>
      </w:pPr>
      <w:r>
        <w:tab/>
      </w:r>
      <w:bookmarkStart w:id="24" w:name="_Toc162785117"/>
      <w:bookmarkStart w:id="25" w:name="_Toc162788419"/>
      <w:r>
        <w:t>NIST</w:t>
      </w:r>
      <w:bookmarkEnd w:id="24"/>
      <w:bookmarkEnd w:id="25"/>
    </w:p>
    <w:p w14:paraId="50417151" w14:textId="77777777" w:rsidR="00363C12" w:rsidRDefault="00363C12" w:rsidP="00363C12">
      <w:pPr>
        <w:pStyle w:val="Nadpis2"/>
      </w:pPr>
      <w:r>
        <w:tab/>
      </w:r>
      <w:bookmarkStart w:id="26" w:name="_Toc162785118"/>
      <w:bookmarkStart w:id="27" w:name="_Toc162788420"/>
      <w:r>
        <w:t>Seznam algoritmů</w:t>
      </w:r>
      <w:bookmarkEnd w:id="26"/>
      <w:bookmarkEnd w:id="27"/>
    </w:p>
    <w:p w14:paraId="79A50DA2" w14:textId="77777777" w:rsidR="00363C12" w:rsidRDefault="00363C12" w:rsidP="00363C12">
      <w:pPr>
        <w:pStyle w:val="Nadpis3-pododdl"/>
      </w:pPr>
      <w:r>
        <w:tab/>
      </w:r>
      <w:r>
        <w:tab/>
      </w:r>
      <w:bookmarkStart w:id="28" w:name="_Toc162785119"/>
      <w:bookmarkStart w:id="29" w:name="_Toc162788421"/>
      <w:r>
        <w:t>Kyber</w:t>
      </w:r>
      <w:bookmarkEnd w:id="28"/>
      <w:bookmarkEnd w:id="29"/>
    </w:p>
    <w:p w14:paraId="4C08FE8E" w14:textId="77777777" w:rsidR="00363C12" w:rsidRDefault="00363C12" w:rsidP="00363C12">
      <w:pPr>
        <w:pStyle w:val="Nadpis3-pododdl"/>
      </w:pPr>
      <w:r>
        <w:tab/>
      </w:r>
      <w:r>
        <w:tab/>
      </w:r>
      <w:bookmarkStart w:id="30" w:name="_Toc162785120"/>
      <w:bookmarkStart w:id="31" w:name="_Toc162788422"/>
      <w:r>
        <w:t>DILITHIUM</w:t>
      </w:r>
      <w:bookmarkEnd w:id="30"/>
      <w:bookmarkEnd w:id="31"/>
    </w:p>
    <w:p w14:paraId="101A6D6C" w14:textId="77777777" w:rsidR="00363C12" w:rsidRDefault="00363C12" w:rsidP="00363C12">
      <w:pPr>
        <w:pStyle w:val="Nadpis3-pododdl"/>
      </w:pPr>
      <w:r>
        <w:tab/>
      </w:r>
      <w:r>
        <w:tab/>
      </w:r>
      <w:bookmarkStart w:id="32" w:name="_Toc162785121"/>
      <w:bookmarkStart w:id="33" w:name="_Toc162788423"/>
      <w:r>
        <w:t>Falcon</w:t>
      </w:r>
      <w:bookmarkEnd w:id="32"/>
      <w:bookmarkEnd w:id="33"/>
    </w:p>
    <w:p w14:paraId="60E487EC" w14:textId="77777777" w:rsidR="00363C12" w:rsidRDefault="00363C12" w:rsidP="00363C12">
      <w:pPr>
        <w:pStyle w:val="Nadpis3-pododdl"/>
      </w:pPr>
      <w:r>
        <w:tab/>
      </w:r>
      <w:r>
        <w:tab/>
      </w:r>
      <w:bookmarkStart w:id="34" w:name="_Toc162785122"/>
      <w:bookmarkStart w:id="35" w:name="_Toc162788424"/>
      <w:r>
        <w:t>Sphincsplus</w:t>
      </w:r>
      <w:bookmarkEnd w:id="34"/>
      <w:bookmarkEnd w:id="35"/>
    </w:p>
    <w:p w14:paraId="3E4C6A2C" w14:textId="58150B4F" w:rsidR="0016197D" w:rsidRPr="0016197D" w:rsidRDefault="0016197D" w:rsidP="0016197D">
      <w:pPr>
        <w:spacing w:before="0" w:after="0" w:line="240" w:lineRule="auto"/>
        <w:rPr>
          <w:rFonts w:eastAsia="Times New Roman"/>
          <w:b/>
          <w:bCs/>
          <w:i/>
          <w:color w:val="000000"/>
          <w:sz w:val="24"/>
        </w:rPr>
      </w:pPr>
      <w:r>
        <w:br w:type="page"/>
      </w:r>
    </w:p>
    <w:p w14:paraId="3A3F51B6" w14:textId="5FB6603E" w:rsidR="00363C12" w:rsidRDefault="00363C12" w:rsidP="00363C12">
      <w:pPr>
        <w:pStyle w:val="Nadpis1"/>
      </w:pPr>
      <w:bookmarkStart w:id="36" w:name="_Toc162785123"/>
      <w:bookmarkStart w:id="37" w:name="_Toc162788425"/>
      <w:r w:rsidRPr="00363C12">
        <w:lastRenderedPageBreak/>
        <w:t>Přehled ochraných mechanismů pro zabezpečení dat v informačním systému s ohledem na možnost odhalení manipulace s</w:t>
      </w:r>
      <w:r w:rsidR="0016197D">
        <w:t> </w:t>
      </w:r>
      <w:r w:rsidRPr="00363C12">
        <w:t>daty</w:t>
      </w:r>
      <w:bookmarkEnd w:id="36"/>
      <w:bookmarkEnd w:id="37"/>
    </w:p>
    <w:p w14:paraId="2AE7A369" w14:textId="1374B6A8" w:rsidR="0016197D" w:rsidRPr="0016197D" w:rsidRDefault="0016197D" w:rsidP="0016197D">
      <w:pPr>
        <w:spacing w:before="0" w:after="0" w:line="240" w:lineRule="auto"/>
        <w:rPr>
          <w:lang w:eastAsia="cs-CZ"/>
        </w:rPr>
      </w:pPr>
      <w:r>
        <w:rPr>
          <w:lang w:eastAsia="cs-CZ"/>
        </w:rPr>
        <w:br w:type="page"/>
      </w:r>
    </w:p>
    <w:p w14:paraId="55EC4751" w14:textId="6CE8C65A" w:rsidR="0016197D" w:rsidRPr="0016197D" w:rsidRDefault="00363C12" w:rsidP="0016197D">
      <w:pPr>
        <w:pStyle w:val="Nadpis1"/>
      </w:pPr>
      <w:bookmarkStart w:id="38" w:name="_Toc162785124"/>
      <w:bookmarkStart w:id="39" w:name="_Toc162788426"/>
      <w:r w:rsidRPr="00363C12">
        <w:lastRenderedPageBreak/>
        <w:t>Blockchain</w:t>
      </w:r>
      <w:bookmarkEnd w:id="38"/>
      <w:bookmarkEnd w:id="39"/>
    </w:p>
    <w:p w14:paraId="53E2E734" w14:textId="77777777" w:rsidR="00363C12" w:rsidRDefault="00363C12" w:rsidP="00363C12">
      <w:pPr>
        <w:pStyle w:val="Nadpis2"/>
      </w:pPr>
      <w:bookmarkStart w:id="40" w:name="_Toc162785125"/>
      <w:bookmarkStart w:id="41" w:name="_Toc162788427"/>
      <w:r>
        <w:t>Blockchainová síť</w:t>
      </w:r>
      <w:bookmarkEnd w:id="40"/>
      <w:bookmarkEnd w:id="41"/>
    </w:p>
    <w:p w14:paraId="31D0D70C" w14:textId="4E141B2A" w:rsidR="0016197D" w:rsidRPr="0016197D" w:rsidRDefault="0016197D" w:rsidP="0016197D">
      <w:pPr>
        <w:spacing w:before="0" w:after="0" w:line="240" w:lineRule="auto"/>
        <w:rPr>
          <w:lang w:eastAsia="cs-CZ"/>
        </w:rPr>
      </w:pPr>
      <w:r>
        <w:rPr>
          <w:lang w:eastAsia="cs-CZ"/>
        </w:rPr>
        <w:br w:type="page"/>
      </w:r>
    </w:p>
    <w:p w14:paraId="42CCA96E" w14:textId="77777777" w:rsidR="00363C12" w:rsidRPr="00363C12" w:rsidRDefault="00363C12" w:rsidP="00363C12">
      <w:pPr>
        <w:pStyle w:val="Nadpis1"/>
      </w:pPr>
      <w:bookmarkStart w:id="42" w:name="_Toc162785126"/>
      <w:bookmarkStart w:id="43" w:name="_Toc162788428"/>
      <w:r w:rsidRPr="00363C12">
        <w:lastRenderedPageBreak/>
        <w:t>Praktická část</w:t>
      </w:r>
      <w:bookmarkEnd w:id="42"/>
      <w:bookmarkEnd w:id="43"/>
    </w:p>
    <w:p w14:paraId="408CBE3F" w14:textId="77777777" w:rsidR="00363C12" w:rsidRDefault="00363C12" w:rsidP="00363C12">
      <w:pPr>
        <w:pStyle w:val="Nadpis2"/>
      </w:pPr>
      <w:r>
        <w:tab/>
      </w:r>
      <w:bookmarkStart w:id="44" w:name="_Toc162785127"/>
      <w:bookmarkStart w:id="45" w:name="_Toc162788429"/>
      <w:r>
        <w:t>Cíl praktické části a její omezení</w:t>
      </w:r>
      <w:bookmarkEnd w:id="44"/>
      <w:bookmarkEnd w:id="45"/>
    </w:p>
    <w:p w14:paraId="726B5631" w14:textId="77777777" w:rsidR="00363C12" w:rsidRDefault="00363C12" w:rsidP="00363C12">
      <w:pPr>
        <w:pStyle w:val="Nadpis2"/>
      </w:pPr>
      <w:r>
        <w:tab/>
      </w:r>
      <w:bookmarkStart w:id="46" w:name="_Toc162785128"/>
      <w:bookmarkStart w:id="47" w:name="_Toc162788430"/>
      <w:r>
        <w:t>Mikroslužba zabezpečující postkvantovou kryptografii</w:t>
      </w:r>
      <w:bookmarkEnd w:id="46"/>
      <w:bookmarkEnd w:id="47"/>
    </w:p>
    <w:p w14:paraId="1AD697CE" w14:textId="77777777" w:rsidR="00363C12" w:rsidRDefault="00363C12" w:rsidP="00363C12">
      <w:pPr>
        <w:pStyle w:val="Nadpis3-pododdl"/>
      </w:pPr>
      <w:r>
        <w:tab/>
      </w:r>
      <w:r>
        <w:tab/>
      </w:r>
      <w:bookmarkStart w:id="48" w:name="_Toc162785129"/>
      <w:bookmarkStart w:id="49" w:name="_Toc162788431"/>
      <w:r>
        <w:t>Popis jednotlivých částí</w:t>
      </w:r>
      <w:bookmarkEnd w:id="48"/>
      <w:bookmarkEnd w:id="49"/>
    </w:p>
    <w:p w14:paraId="358A7302" w14:textId="04196FA8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</w:r>
      <w:r w:rsidR="002623B6">
        <w:t>Alice</w:t>
      </w:r>
    </w:p>
    <w:p w14:paraId="1B6ADDE8" w14:textId="36A6B6D8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</w:r>
      <w:r w:rsidR="002623B6">
        <w:t>Bob</w:t>
      </w:r>
    </w:p>
    <w:p w14:paraId="6DCFE060" w14:textId="77777777" w:rsidR="00363C12" w:rsidRDefault="00363C12" w:rsidP="00363C12">
      <w:pPr>
        <w:pStyle w:val="Nadpis3-pododdl"/>
      </w:pPr>
      <w:r>
        <w:tab/>
      </w:r>
      <w:r>
        <w:tab/>
      </w:r>
      <w:bookmarkStart w:id="50" w:name="_Toc162785130"/>
      <w:bookmarkStart w:id="51" w:name="_Toc162788432"/>
      <w:r>
        <w:t>Nastavení symetrického klíče</w:t>
      </w:r>
      <w:bookmarkEnd w:id="50"/>
      <w:bookmarkEnd w:id="51"/>
    </w:p>
    <w:p w14:paraId="5ADFAD92" w14:textId="77777777" w:rsidR="00363C12" w:rsidRDefault="00363C12" w:rsidP="00363C12">
      <w:pPr>
        <w:pStyle w:val="Nadpis3-pododdl"/>
      </w:pPr>
      <w:r>
        <w:tab/>
      </w:r>
      <w:r>
        <w:tab/>
      </w:r>
      <w:bookmarkStart w:id="52" w:name="_Toc162785131"/>
      <w:bookmarkStart w:id="53" w:name="_Toc162788433"/>
      <w:r>
        <w:t>Získání podepisovacího klíče</w:t>
      </w:r>
      <w:bookmarkEnd w:id="52"/>
      <w:bookmarkEnd w:id="53"/>
    </w:p>
    <w:p w14:paraId="5212AD0E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Soukromý podepisovací klíč</w:t>
      </w:r>
    </w:p>
    <w:p w14:paraId="3185C4F5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Veřejný podepisoací klíč</w:t>
      </w:r>
    </w:p>
    <w:p w14:paraId="73E1C0CB" w14:textId="77777777" w:rsidR="00363C12" w:rsidRDefault="00363C12" w:rsidP="00363C12">
      <w:pPr>
        <w:pStyle w:val="Nadpis3-pododdl"/>
      </w:pPr>
      <w:r>
        <w:tab/>
      </w:r>
      <w:r>
        <w:tab/>
      </w:r>
      <w:bookmarkStart w:id="54" w:name="_Toc162785132"/>
      <w:bookmarkStart w:id="55" w:name="_Toc162788434"/>
      <w:r>
        <w:t>Průběh komunikace při odeslání zprávy</w:t>
      </w:r>
      <w:bookmarkEnd w:id="54"/>
      <w:bookmarkEnd w:id="55"/>
    </w:p>
    <w:p w14:paraId="36AE2B20" w14:textId="77777777" w:rsidR="00363C12" w:rsidRDefault="00363C12" w:rsidP="00363C12">
      <w:pPr>
        <w:pStyle w:val="Nadpis3-pododdl"/>
      </w:pPr>
      <w:r>
        <w:tab/>
      </w:r>
      <w:r>
        <w:tab/>
      </w:r>
      <w:bookmarkStart w:id="56" w:name="_Toc162785133"/>
      <w:bookmarkStart w:id="57" w:name="_Toc162788435"/>
      <w:r>
        <w:t>Průvodce pro spuštění mikroslužby</w:t>
      </w:r>
      <w:bookmarkEnd w:id="56"/>
      <w:bookmarkEnd w:id="57"/>
    </w:p>
    <w:p w14:paraId="52B93C5F" w14:textId="77777777" w:rsidR="00363C12" w:rsidRDefault="00363C12" w:rsidP="00363C12">
      <w:pPr>
        <w:pStyle w:val="Nadpis2"/>
      </w:pPr>
      <w:r>
        <w:tab/>
      </w:r>
      <w:bookmarkStart w:id="58" w:name="_Toc162785134"/>
      <w:bookmarkStart w:id="59" w:name="_Toc162788436"/>
      <w:r>
        <w:t>Mikroslužba zabezpečující technologii blockchain nad logovými soubory informačního systému.</w:t>
      </w:r>
      <w:bookmarkEnd w:id="58"/>
      <w:bookmarkEnd w:id="59"/>
    </w:p>
    <w:p w14:paraId="274DE8DF" w14:textId="77777777" w:rsidR="00363C12" w:rsidRDefault="00363C12" w:rsidP="00363C12">
      <w:pPr>
        <w:pStyle w:val="Nadpis3-pododdl"/>
      </w:pPr>
      <w:r>
        <w:tab/>
      </w:r>
      <w:r>
        <w:tab/>
      </w:r>
      <w:bookmarkStart w:id="60" w:name="_Toc162785135"/>
      <w:bookmarkStart w:id="61" w:name="_Toc162788437"/>
      <w:r>
        <w:t>Popis jednotlivých částí</w:t>
      </w:r>
      <w:bookmarkEnd w:id="60"/>
      <w:bookmarkEnd w:id="61"/>
      <w:r>
        <w:t xml:space="preserve">  </w:t>
      </w:r>
    </w:p>
    <w:p w14:paraId="72EB7D1D" w14:textId="6AA9A53A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</w:r>
      <w:r w:rsidR="002623B6">
        <w:t>Blockchain</w:t>
      </w:r>
    </w:p>
    <w:p w14:paraId="4F2BB406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Klient/Postman</w:t>
      </w:r>
    </w:p>
    <w:p w14:paraId="5AA638FF" w14:textId="77777777" w:rsidR="00363C12" w:rsidRDefault="00363C12" w:rsidP="00363C12">
      <w:pPr>
        <w:pStyle w:val="Nadpis3-pododdl"/>
      </w:pPr>
      <w:r>
        <w:tab/>
      </w:r>
      <w:r>
        <w:tab/>
      </w:r>
      <w:bookmarkStart w:id="62" w:name="_Toc162785136"/>
      <w:bookmarkStart w:id="63" w:name="_Toc162788438"/>
      <w:r>
        <w:t>Popis funkcionalit nodu</w:t>
      </w:r>
      <w:bookmarkEnd w:id="62"/>
      <w:bookmarkEnd w:id="63"/>
    </w:p>
    <w:p w14:paraId="35E58147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Registrace v síti</w:t>
      </w:r>
    </w:p>
    <w:p w14:paraId="409D5730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Přijetí zprávy</w:t>
      </w:r>
    </w:p>
    <w:p w14:paraId="6F269078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Těžba</w:t>
      </w:r>
    </w:p>
    <w:p w14:paraId="35814919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Ověření řetězu</w:t>
      </w:r>
    </w:p>
    <w:p w14:paraId="3BDE2783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Poskytnutí řetezu</w:t>
      </w:r>
    </w:p>
    <w:p w14:paraId="549EA7DA" w14:textId="77777777" w:rsidR="00363C12" w:rsidRDefault="00363C12" w:rsidP="00363C12">
      <w:pPr>
        <w:pStyle w:val="Nadpis3-pododdl"/>
      </w:pPr>
      <w:r>
        <w:tab/>
      </w:r>
      <w:r>
        <w:tab/>
      </w:r>
      <w:bookmarkStart w:id="64" w:name="_Toc162785137"/>
      <w:bookmarkStart w:id="65" w:name="_Toc162788439"/>
      <w:r>
        <w:t>Průvodce pro spuštění mikroslužby</w:t>
      </w:r>
      <w:bookmarkEnd w:id="64"/>
      <w:bookmarkEnd w:id="65"/>
    </w:p>
    <w:p w14:paraId="659A392C" w14:textId="44FDA1F7" w:rsidR="00363C12" w:rsidRDefault="00363C12" w:rsidP="00363C12">
      <w:pPr>
        <w:pStyle w:val="Nadpis2"/>
      </w:pPr>
      <w:r>
        <w:tab/>
      </w:r>
      <w:r w:rsidR="002623B6">
        <w:t>Postkvantová blockchainová síť</w:t>
      </w:r>
    </w:p>
    <w:p w14:paraId="68904B29" w14:textId="77777777" w:rsidR="00363C12" w:rsidRDefault="00363C12" w:rsidP="00363C12">
      <w:pPr>
        <w:pStyle w:val="Nadpis3-pododdl"/>
      </w:pPr>
      <w:r>
        <w:tab/>
      </w:r>
      <w:r>
        <w:tab/>
      </w:r>
      <w:bookmarkStart w:id="66" w:name="_Toc162785139"/>
      <w:bookmarkStart w:id="67" w:name="_Toc162788441"/>
      <w:r>
        <w:t>Popis jednotlivých částí</w:t>
      </w:r>
      <w:bookmarkEnd w:id="66"/>
      <w:bookmarkEnd w:id="67"/>
    </w:p>
    <w:p w14:paraId="02A05F9B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Agent</w:t>
      </w:r>
    </w:p>
    <w:p w14:paraId="5D806C83" w14:textId="77777777" w:rsidR="00363C12" w:rsidRDefault="00363C12" w:rsidP="00363C12">
      <w:pPr>
        <w:spacing w:before="0" w:after="0" w:line="240" w:lineRule="auto"/>
      </w:pPr>
      <w:r>
        <w:tab/>
      </w:r>
      <w:r>
        <w:tab/>
      </w:r>
      <w:r>
        <w:tab/>
        <w:t>Node</w:t>
      </w:r>
    </w:p>
    <w:p w14:paraId="22CFC811" w14:textId="77777777" w:rsidR="00363C12" w:rsidRDefault="00363C12" w:rsidP="00363C12">
      <w:pPr>
        <w:pStyle w:val="Nadpis3-pododdl"/>
      </w:pPr>
      <w:r>
        <w:lastRenderedPageBreak/>
        <w:tab/>
      </w:r>
      <w:r>
        <w:tab/>
      </w:r>
      <w:bookmarkStart w:id="68" w:name="_Toc162785140"/>
      <w:bookmarkStart w:id="69" w:name="_Toc162788442"/>
      <w:r>
        <w:t>Ukázka funkcionalit mikroslužeb</w:t>
      </w:r>
      <w:bookmarkEnd w:id="68"/>
      <w:bookmarkEnd w:id="69"/>
    </w:p>
    <w:p w14:paraId="183B02EE" w14:textId="162B8F27" w:rsidR="00363C12" w:rsidRDefault="00363C12" w:rsidP="00363C12">
      <w:pPr>
        <w:pStyle w:val="Nadpis3-pododdl"/>
      </w:pPr>
      <w:r>
        <w:tab/>
      </w:r>
      <w:r>
        <w:tab/>
      </w:r>
      <w:bookmarkStart w:id="70" w:name="_Toc162785141"/>
      <w:bookmarkStart w:id="71" w:name="_Toc162788443"/>
      <w:r>
        <w:t xml:space="preserve">Průvodce pro spuštění </w:t>
      </w:r>
      <w:bookmarkEnd w:id="70"/>
      <w:bookmarkEnd w:id="71"/>
      <w:r w:rsidR="002623B6">
        <w:t>Postkvantové blockchainové sítě</w:t>
      </w:r>
    </w:p>
    <w:p w14:paraId="477654CF" w14:textId="2C3B9474" w:rsidR="0016197D" w:rsidRDefault="0016197D">
      <w:pPr>
        <w:spacing w:before="0" w:after="0" w:line="240" w:lineRule="auto"/>
        <w:rPr>
          <w:rFonts w:eastAsia="Times New Roman"/>
          <w:b/>
          <w:sz w:val="24"/>
          <w:lang w:eastAsia="cs-CZ"/>
        </w:rPr>
      </w:pPr>
      <w:r>
        <w:br w:type="page"/>
      </w:r>
    </w:p>
    <w:p w14:paraId="7666255F" w14:textId="61157B97" w:rsidR="00363C12" w:rsidRPr="00363C12" w:rsidRDefault="00363C12" w:rsidP="0016197D">
      <w:pPr>
        <w:pStyle w:val="Nadpis1"/>
      </w:pPr>
      <w:bookmarkStart w:id="72" w:name="_Toc162785142"/>
      <w:bookmarkStart w:id="73" w:name="_Toc162788444"/>
      <w:r w:rsidRPr="00363C12">
        <w:lastRenderedPageBreak/>
        <w:t>Možnosti dalšího rozvoje</w:t>
      </w:r>
      <w:bookmarkEnd w:id="72"/>
      <w:bookmarkEnd w:id="73"/>
    </w:p>
    <w:p w14:paraId="4779F09F" w14:textId="32D1D93C" w:rsidR="003E75F1" w:rsidRPr="00B9078F" w:rsidRDefault="003E75F1" w:rsidP="000F2752">
      <w:pPr>
        <w:pStyle w:val="Nadpis1"/>
        <w:numPr>
          <w:ilvl w:val="0"/>
          <w:numId w:val="0"/>
        </w:numPr>
        <w:spacing w:after="120"/>
        <w:ind w:left="432" w:hanging="432"/>
      </w:pPr>
      <w:bookmarkStart w:id="74" w:name="_Toc175620018"/>
      <w:bookmarkStart w:id="75" w:name="_Toc175704447"/>
      <w:bookmarkStart w:id="76" w:name="_Toc176513330"/>
      <w:bookmarkStart w:id="77" w:name="_Toc162785144"/>
      <w:bookmarkStart w:id="78" w:name="_Toc162788446"/>
      <w:bookmarkEnd w:id="0"/>
      <w:bookmarkEnd w:id="1"/>
      <w:bookmarkEnd w:id="2"/>
      <w:bookmarkEnd w:id="3"/>
      <w:bookmarkEnd w:id="4"/>
      <w:r w:rsidRPr="00B9078F">
        <w:t>ZÁVĚR</w:t>
      </w:r>
      <w:bookmarkEnd w:id="74"/>
      <w:bookmarkEnd w:id="75"/>
      <w:bookmarkEnd w:id="76"/>
      <w:bookmarkEnd w:id="77"/>
      <w:bookmarkEnd w:id="78"/>
    </w:p>
    <w:p w14:paraId="2C10E326" w14:textId="77777777" w:rsidR="00677DE8" w:rsidRPr="00677DE8" w:rsidRDefault="00677DE8" w:rsidP="000F2752">
      <w:pPr>
        <w:spacing w:after="120"/>
        <w:ind w:firstLine="708"/>
        <w:jc w:val="both"/>
        <w:rPr>
          <w:rFonts w:eastAsia="Times New Roman"/>
          <w:sz w:val="24"/>
          <w:szCs w:val="24"/>
          <w:lang w:eastAsia="cs-CZ"/>
        </w:rPr>
      </w:pPr>
      <w:r w:rsidRPr="00677DE8">
        <w:rPr>
          <w:rFonts w:eastAsia="Times New Roman"/>
          <w:sz w:val="24"/>
          <w:szCs w:val="24"/>
          <w:lang w:eastAsia="cs-CZ"/>
        </w:rPr>
        <w:t xml:space="preserve">Je nutné věnovat stejnou, ne-li větší pozornost jako úvodu. V závěru musíte podat shrnutí, vyzvednout nejdůležitější </w:t>
      </w:r>
      <w:r>
        <w:rPr>
          <w:rFonts w:eastAsia="Times New Roman"/>
          <w:sz w:val="24"/>
          <w:szCs w:val="24"/>
          <w:lang w:eastAsia="cs-CZ"/>
        </w:rPr>
        <w:t>postřehy a také vyhodnotit, zda</w:t>
      </w:r>
      <w:r w:rsidRPr="00677DE8">
        <w:rPr>
          <w:rFonts w:eastAsia="Times New Roman"/>
          <w:sz w:val="24"/>
          <w:szCs w:val="24"/>
          <w:lang w:eastAsia="cs-CZ"/>
        </w:rPr>
        <w:t>li jste naplnili cíle, které jste si stanovili v úvodu své práce.</w:t>
      </w:r>
    </w:p>
    <w:p w14:paraId="1EE6E50D" w14:textId="77777777" w:rsidR="00677DE8" w:rsidRDefault="00677DE8" w:rsidP="00E048FA">
      <w:pPr>
        <w:pStyle w:val="Odstavec"/>
        <w:tabs>
          <w:tab w:val="clear" w:pos="709"/>
        </w:tabs>
        <w:ind w:firstLine="397"/>
        <w:rPr>
          <w:rFonts w:ascii="Times New Roman" w:hAnsi="Times New Roman"/>
        </w:rPr>
      </w:pPr>
    </w:p>
    <w:p w14:paraId="1AEDD8B3" w14:textId="77777777" w:rsidR="003E75F1" w:rsidRPr="00B9078F" w:rsidRDefault="00516BC6" w:rsidP="00797236">
      <w:r w:rsidRPr="00B9078F">
        <w:br w:type="page"/>
      </w:r>
    </w:p>
    <w:p w14:paraId="319F0E9D" w14:textId="77777777" w:rsidR="00516BC6" w:rsidRPr="00B9078F" w:rsidRDefault="0094745C" w:rsidP="00797236">
      <w:pPr>
        <w:pStyle w:val="Nadpis1"/>
        <w:numPr>
          <w:ilvl w:val="0"/>
          <w:numId w:val="0"/>
        </w:numPr>
        <w:ind w:left="432" w:hanging="432"/>
      </w:pPr>
      <w:bookmarkStart w:id="79" w:name="_Toc162785145"/>
      <w:bookmarkStart w:id="80" w:name="_Toc162788447"/>
      <w:r w:rsidRPr="00B9078F">
        <w:lastRenderedPageBreak/>
        <w:t xml:space="preserve">SEZNAM POUŽITÉ LITERATURY </w:t>
      </w:r>
      <w:r w:rsidR="00516BC6" w:rsidRPr="00B9078F">
        <w:t>(</w:t>
      </w:r>
      <w:r w:rsidR="00516BC6" w:rsidRPr="00B9078F">
        <w:rPr>
          <w:highlight w:val="lightGray"/>
        </w:rPr>
        <w:t>vzor</w:t>
      </w:r>
      <w:r w:rsidR="00516BC6" w:rsidRPr="00B9078F">
        <w:t>)</w:t>
      </w:r>
      <w:bookmarkEnd w:id="79"/>
      <w:bookmarkEnd w:id="80"/>
    </w:p>
    <w:p w14:paraId="3E0070BB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MONOGRAFIE</w:t>
      </w:r>
    </w:p>
    <w:p w14:paraId="31F18BA7" w14:textId="77777777" w:rsidR="00B9078F" w:rsidRPr="00B9078F" w:rsidRDefault="00B9078F" w:rsidP="00B9078F">
      <w:pPr>
        <w:pStyle w:val="literaturatext"/>
      </w:pPr>
      <w:r w:rsidRPr="00B9078F">
        <w:t xml:space="preserve">ANTUŠÁK, Emil. </w:t>
      </w:r>
      <w:r w:rsidRPr="00B9078F">
        <w:rPr>
          <w:i/>
          <w:iCs/>
        </w:rPr>
        <w:t>Strategie a ekonomika v bezpečnostním systému České republiky</w:t>
      </w:r>
      <w:r w:rsidRPr="00B9078F">
        <w:t>. 1. vyd. Praha: Ministerst</w:t>
      </w:r>
      <w:r w:rsidR="00677DE8">
        <w:t>vo obrany České republiky, 2002. s. 141 – 180.</w:t>
      </w:r>
      <w:r w:rsidRPr="00B9078F">
        <w:t xml:space="preserve"> ISBN 80-7278-143-x.</w:t>
      </w:r>
    </w:p>
    <w:p w14:paraId="1A8757B8" w14:textId="77777777" w:rsidR="00B9078F" w:rsidRPr="00B9078F" w:rsidRDefault="00B9078F" w:rsidP="00B9078F">
      <w:pPr>
        <w:pStyle w:val="literaturatext"/>
      </w:pPr>
      <w:r w:rsidRPr="00B9078F">
        <w:t xml:space="preserve">BRČÁK, Josef. </w:t>
      </w:r>
      <w:r w:rsidRPr="00B9078F">
        <w:rPr>
          <w:i/>
          <w:iCs/>
        </w:rPr>
        <w:t>Česká republika ve světle ekonomických teorií</w:t>
      </w:r>
      <w:r w:rsidRPr="00B9078F">
        <w:t xml:space="preserve">. 1. vyd. Plzeň: Vydavatelství a </w:t>
      </w:r>
      <w:r w:rsidR="00677DE8">
        <w:t>nakladatelství Aleš Čeněk, 2012. s. 78 – 150.</w:t>
      </w:r>
      <w:r w:rsidRPr="00B9078F">
        <w:t xml:space="preserve"> ISBN 978-80-7380-369-8.</w:t>
      </w:r>
    </w:p>
    <w:p w14:paraId="553CDD59" w14:textId="77777777" w:rsidR="00B9078F" w:rsidRPr="00B9078F" w:rsidRDefault="00B9078F" w:rsidP="00B9078F">
      <w:pPr>
        <w:pStyle w:val="literaturatext"/>
      </w:pPr>
      <w:r w:rsidRPr="00B9078F">
        <w:t xml:space="preserve">KADEŘÁBKOVÁ, Anna. </w:t>
      </w:r>
      <w:r w:rsidRPr="00B9078F">
        <w:rPr>
          <w:i/>
          <w:iCs/>
        </w:rPr>
        <w:t>Základy makroekonomické analýzy: růst, konkurenceschopnost, rovnováha</w:t>
      </w:r>
      <w:r w:rsidRPr="00B9078F">
        <w:t>. 1. vyd. Praha: Linde, 2003</w:t>
      </w:r>
      <w:r w:rsidR="00677DE8">
        <w:t>.</w:t>
      </w:r>
      <w:r w:rsidRPr="00B9078F">
        <w:t xml:space="preserve"> 175 s. ISBN 80-86131-36-x.</w:t>
      </w:r>
    </w:p>
    <w:p w14:paraId="1B047F51" w14:textId="77777777" w:rsidR="00B9078F" w:rsidRPr="00B9078F" w:rsidRDefault="00B9078F" w:rsidP="00B9078F">
      <w:pPr>
        <w:spacing w:line="480" w:lineRule="auto"/>
        <w:rPr>
          <w:b/>
        </w:rPr>
      </w:pPr>
    </w:p>
    <w:p w14:paraId="1695140E" w14:textId="77777777" w:rsidR="00B9078F" w:rsidRPr="00B9078F" w:rsidRDefault="00B9078F" w:rsidP="00B9078F">
      <w:pPr>
        <w:spacing w:line="480" w:lineRule="auto"/>
        <w:rPr>
          <w:b/>
        </w:rPr>
      </w:pPr>
      <w:r w:rsidRPr="00B9078F">
        <w:rPr>
          <w:b/>
        </w:rPr>
        <w:t>ELEKTRONICKÉ ZDROJE</w:t>
      </w:r>
    </w:p>
    <w:p w14:paraId="702F1774" w14:textId="77777777" w:rsidR="00B9078F" w:rsidRPr="00B9078F" w:rsidRDefault="00B9078F" w:rsidP="00B65CEF">
      <w:pPr>
        <w:pStyle w:val="literaturatext"/>
        <w:numPr>
          <w:ilvl w:val="0"/>
          <w:numId w:val="10"/>
        </w:numPr>
      </w:pPr>
      <w:r w:rsidRPr="00B9078F">
        <w:t xml:space="preserve">BALCAROVÁ, Pavlína. </w:t>
      </w:r>
      <w:r w:rsidRPr="00B9078F">
        <w:rPr>
          <w:i/>
          <w:iCs/>
        </w:rPr>
        <w:t>Konkurenceschopnost ekonomiky a její měření</w:t>
      </w:r>
      <w:r w:rsidRPr="00B9078F">
        <w:t xml:space="preserve"> [online]. Brno, 2007 [cit. 2014-12-30]. Dostupné z: ˂</w:t>
      </w:r>
      <w:hyperlink r:id="rId13" w:history="1">
        <w:r w:rsidRPr="00B9078F">
          <w:rPr>
            <w:rStyle w:val="Hypertextovodkaz"/>
            <w:color w:val="auto"/>
            <w:u w:val="none"/>
          </w:rPr>
          <w:t>http://is.muni.cz/th/75962/prif_m/diplomova_prace.pdf</w:t>
        </w:r>
      </w:hyperlink>
      <w:r w:rsidRPr="00B9078F">
        <w:t>˃. Diplomová práce. Masarykova univerzita.</w:t>
      </w:r>
    </w:p>
    <w:p w14:paraId="59A3AA16" w14:textId="77777777" w:rsidR="00B9078F" w:rsidRPr="00B9078F" w:rsidRDefault="00B9078F" w:rsidP="00B9078F">
      <w:pPr>
        <w:pStyle w:val="literaturatext"/>
      </w:pPr>
      <w:r w:rsidRPr="00B9078F">
        <w:t xml:space="preserve">Česká republika: hlavní makroekonomické ukazatele. </w:t>
      </w:r>
      <w:r w:rsidRPr="00B9078F">
        <w:rPr>
          <w:i/>
          <w:iCs/>
        </w:rPr>
        <w:t>Český statistický úřad</w:t>
      </w:r>
      <w:r w:rsidRPr="00B9078F">
        <w:t xml:space="preserve"> [online]. 2014 [cit. 2015-01-28]. Dostupné z: ˂</w:t>
      </w:r>
      <w:hyperlink r:id="rId14" w:history="1">
        <w:r w:rsidRPr="00B9078F">
          <w:t>https://www.czso.cz/documents/10180/20555311/HLMAKRO.xls</w:t>
        </w:r>
      </w:hyperlink>
      <w:r w:rsidRPr="00B9078F">
        <w:t>˃.</w:t>
      </w:r>
    </w:p>
    <w:p w14:paraId="76C0EC06" w14:textId="77777777" w:rsidR="00677DE8" w:rsidRDefault="00677DE8" w:rsidP="00E048FA">
      <w:pPr>
        <w:pStyle w:val="Nadpis1"/>
        <w:numPr>
          <w:ilvl w:val="0"/>
          <w:numId w:val="0"/>
        </w:numPr>
        <w:ind w:left="432" w:hanging="432"/>
      </w:pPr>
    </w:p>
    <w:p w14:paraId="0E9EF9E2" w14:textId="77777777" w:rsidR="00F558EF" w:rsidRPr="009C1BA5" w:rsidRDefault="009C1BA5" w:rsidP="00B65CEF">
      <w:pPr>
        <w:numPr>
          <w:ilvl w:val="0"/>
          <w:numId w:val="11"/>
        </w:numPr>
        <w:rPr>
          <w:sz w:val="24"/>
          <w:highlight w:val="yellow"/>
          <w:lang w:eastAsia="cs-CZ"/>
        </w:rPr>
      </w:pPr>
      <w:r w:rsidRPr="009C1BA5">
        <w:rPr>
          <w:sz w:val="24"/>
          <w:highlight w:val="yellow"/>
          <w:lang w:eastAsia="cs-CZ"/>
        </w:rPr>
        <w:t xml:space="preserve">Pozn. </w:t>
      </w:r>
      <w:r w:rsidR="00B65CEF" w:rsidRPr="009C1BA5">
        <w:rPr>
          <w:sz w:val="24"/>
          <w:highlight w:val="yellow"/>
          <w:lang w:eastAsia="cs-CZ"/>
        </w:rPr>
        <w:t>ČSN ISO 690 Informace a dokumentace – Pravidla pro bibliografické odkazy a citace informačních zdrojů</w:t>
      </w:r>
    </w:p>
    <w:p w14:paraId="622BA0CF" w14:textId="040CF308" w:rsidR="00677DE8" w:rsidRDefault="00677DE8" w:rsidP="00677DE8">
      <w:pPr>
        <w:rPr>
          <w:lang w:eastAsia="cs-CZ"/>
        </w:rPr>
      </w:pPr>
    </w:p>
    <w:p w14:paraId="3EC4FE24" w14:textId="77777777" w:rsidR="00677DE8" w:rsidRDefault="00677DE8" w:rsidP="00677DE8">
      <w:pPr>
        <w:rPr>
          <w:lang w:eastAsia="cs-CZ"/>
        </w:rPr>
      </w:pPr>
    </w:p>
    <w:p w14:paraId="265675DC" w14:textId="77777777" w:rsidR="00677DE8" w:rsidRDefault="00677DE8" w:rsidP="00677DE8">
      <w:pPr>
        <w:rPr>
          <w:lang w:eastAsia="cs-CZ"/>
        </w:rPr>
      </w:pPr>
    </w:p>
    <w:p w14:paraId="5DF43709" w14:textId="77777777" w:rsidR="00677DE8" w:rsidRDefault="00677DE8" w:rsidP="00677DE8">
      <w:pPr>
        <w:rPr>
          <w:lang w:eastAsia="cs-CZ"/>
        </w:rPr>
      </w:pPr>
    </w:p>
    <w:p w14:paraId="7CF0445C" w14:textId="77777777" w:rsidR="00677DE8" w:rsidRDefault="00677DE8" w:rsidP="00677DE8">
      <w:pPr>
        <w:rPr>
          <w:lang w:eastAsia="cs-CZ"/>
        </w:rPr>
      </w:pPr>
    </w:p>
    <w:p w14:paraId="287B7370" w14:textId="77777777" w:rsidR="00677DE8" w:rsidRDefault="00677DE8" w:rsidP="00677DE8">
      <w:pPr>
        <w:rPr>
          <w:lang w:eastAsia="cs-CZ"/>
        </w:rPr>
      </w:pPr>
    </w:p>
    <w:p w14:paraId="23084676" w14:textId="77777777" w:rsidR="00677DE8" w:rsidRDefault="00677DE8" w:rsidP="00677DE8">
      <w:pPr>
        <w:rPr>
          <w:lang w:eastAsia="cs-CZ"/>
        </w:rPr>
      </w:pPr>
    </w:p>
    <w:p w14:paraId="0F83EE3E" w14:textId="77777777" w:rsidR="00677DE8" w:rsidRDefault="00677DE8" w:rsidP="00677DE8">
      <w:pPr>
        <w:rPr>
          <w:lang w:eastAsia="cs-CZ"/>
        </w:rPr>
      </w:pPr>
    </w:p>
    <w:p w14:paraId="53577E0A" w14:textId="77777777" w:rsidR="00677DE8" w:rsidRDefault="00677DE8" w:rsidP="00677DE8">
      <w:pPr>
        <w:rPr>
          <w:lang w:eastAsia="cs-CZ"/>
        </w:rPr>
      </w:pPr>
    </w:p>
    <w:p w14:paraId="1CC9AC61" w14:textId="71764A21" w:rsidR="00516BC6" w:rsidRPr="00B9078F" w:rsidRDefault="009F07AA" w:rsidP="0016197D">
      <w:pPr>
        <w:pStyle w:val="Nadpis1"/>
        <w:numPr>
          <w:ilvl w:val="0"/>
          <w:numId w:val="0"/>
        </w:numPr>
      </w:pPr>
      <w:r w:rsidRPr="00B9078F">
        <w:t xml:space="preserve"> </w:t>
      </w:r>
    </w:p>
    <w:p w14:paraId="7FE6B63D" w14:textId="77777777" w:rsidR="00516BC6" w:rsidRPr="00B9078F" w:rsidRDefault="00516BC6" w:rsidP="00797236">
      <w:pPr>
        <w:pStyle w:val="Nadpis1"/>
        <w:numPr>
          <w:ilvl w:val="0"/>
          <w:numId w:val="0"/>
        </w:numPr>
        <w:ind w:left="432" w:hanging="432"/>
      </w:pPr>
      <w:r w:rsidRPr="00B9078F">
        <w:br w:type="page"/>
      </w:r>
      <w:bookmarkStart w:id="81" w:name="_Toc162785146"/>
      <w:bookmarkStart w:id="82" w:name="_Toc162788448"/>
      <w:r w:rsidRPr="00B9078F">
        <w:lastRenderedPageBreak/>
        <w:t>SEZNAM PŘÍLOH</w:t>
      </w:r>
      <w:bookmarkEnd w:id="81"/>
      <w:bookmarkEnd w:id="82"/>
    </w:p>
    <w:tbl>
      <w:tblPr>
        <w:tblW w:w="0" w:type="auto"/>
        <w:tblLook w:val="01E0" w:firstRow="1" w:lastRow="1" w:firstColumn="1" w:lastColumn="1" w:noHBand="0" w:noVBand="0"/>
      </w:tblPr>
      <w:tblGrid>
        <w:gridCol w:w="1500"/>
        <w:gridCol w:w="494"/>
        <w:gridCol w:w="5513"/>
        <w:gridCol w:w="996"/>
      </w:tblGrid>
      <w:tr w:rsidR="00516BC6" w:rsidRPr="00B9078F" w14:paraId="671B0AC9" w14:textId="77777777" w:rsidTr="009D74D1">
        <w:tc>
          <w:tcPr>
            <w:tcW w:w="1579" w:type="dxa"/>
          </w:tcPr>
          <w:p w14:paraId="50EA3A6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Příloha č. 1</w:t>
            </w:r>
          </w:p>
        </w:tc>
        <w:tc>
          <w:tcPr>
            <w:tcW w:w="514" w:type="dxa"/>
          </w:tcPr>
          <w:p w14:paraId="44D0093E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7BFF585A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přílohy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DED63D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516BC6" w:rsidRPr="00B9078F" w14:paraId="24677266" w14:textId="77777777" w:rsidTr="009D74D1">
        <w:tc>
          <w:tcPr>
            <w:tcW w:w="1579" w:type="dxa"/>
          </w:tcPr>
          <w:p w14:paraId="1379B44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>Příloha č. 2</w:t>
            </w:r>
          </w:p>
        </w:tc>
        <w:tc>
          <w:tcPr>
            <w:tcW w:w="514" w:type="dxa"/>
          </w:tcPr>
          <w:p w14:paraId="3F052FC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sym w:font="Symbol" w:char="F02D"/>
            </w:r>
          </w:p>
        </w:tc>
        <w:tc>
          <w:tcPr>
            <w:tcW w:w="6094" w:type="dxa"/>
          </w:tcPr>
          <w:p w14:paraId="4505C88B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  <w:r w:rsidRPr="00B9078F">
              <w:rPr>
                <w:rFonts w:ascii="Times New Roman" w:hAnsi="Times New Roman"/>
              </w:rPr>
              <w:t xml:space="preserve">Popis přílohy </w:t>
            </w:r>
            <w:r w:rsidRPr="00B9078F">
              <w:rPr>
                <w:rFonts w:ascii="Times New Roman" w:hAnsi="Times New Roman"/>
                <w:highlight w:val="cyan"/>
              </w:rPr>
              <w:t>(</w:t>
            </w:r>
            <w:r w:rsidRPr="00B9078F">
              <w:rPr>
                <w:rFonts w:ascii="Times New Roman" w:hAnsi="Times New Roman"/>
                <w:highlight w:val="cyan"/>
              </w:rPr>
              <w:sym w:font="Symbol" w:char="F0AE"/>
            </w:r>
            <w:r w:rsidRPr="00B9078F">
              <w:rPr>
                <w:rFonts w:ascii="Times New Roman" w:hAnsi="Times New Roman"/>
                <w:highlight w:val="cyan"/>
              </w:rPr>
              <w:t xml:space="preserve"> styl Odstavec)</w:t>
            </w:r>
          </w:p>
        </w:tc>
        <w:tc>
          <w:tcPr>
            <w:tcW w:w="1100" w:type="dxa"/>
          </w:tcPr>
          <w:p w14:paraId="09EB56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  <w:tr w:rsidR="00516BC6" w:rsidRPr="00B9078F" w14:paraId="28F55743" w14:textId="77777777" w:rsidTr="009D74D1">
        <w:tc>
          <w:tcPr>
            <w:tcW w:w="1579" w:type="dxa"/>
          </w:tcPr>
          <w:p w14:paraId="2F9C7BF6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514" w:type="dxa"/>
          </w:tcPr>
          <w:p w14:paraId="214C5C18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6094" w:type="dxa"/>
          </w:tcPr>
          <w:p w14:paraId="0975C26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100" w:type="dxa"/>
          </w:tcPr>
          <w:p w14:paraId="05AF1640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516BC6" w:rsidRPr="00B9078F" w14:paraId="6FC3951F" w14:textId="77777777" w:rsidTr="009D74D1">
        <w:tc>
          <w:tcPr>
            <w:tcW w:w="1579" w:type="dxa"/>
          </w:tcPr>
          <w:p w14:paraId="67218027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0B3E37B5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CEBBE9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2AFABA2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  <w:highlight w:val="yellow"/>
              </w:rPr>
            </w:pPr>
          </w:p>
        </w:tc>
      </w:tr>
      <w:tr w:rsidR="00516BC6" w:rsidRPr="00B9078F" w14:paraId="1F06634D" w14:textId="77777777" w:rsidTr="009D74D1">
        <w:tc>
          <w:tcPr>
            <w:tcW w:w="1579" w:type="dxa"/>
          </w:tcPr>
          <w:p w14:paraId="3D3CC03F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14:paraId="5EA7FFA3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6094" w:type="dxa"/>
          </w:tcPr>
          <w:p w14:paraId="6E06E661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  <w:tc>
          <w:tcPr>
            <w:tcW w:w="1100" w:type="dxa"/>
          </w:tcPr>
          <w:p w14:paraId="19C11319" w14:textId="77777777" w:rsidR="00516BC6" w:rsidRPr="00B9078F" w:rsidRDefault="00516BC6" w:rsidP="00797236">
            <w:pPr>
              <w:pStyle w:val="Odstavec"/>
              <w:tabs>
                <w:tab w:val="clear" w:pos="709"/>
              </w:tabs>
              <w:rPr>
                <w:rFonts w:ascii="Times New Roman" w:hAnsi="Times New Roman"/>
              </w:rPr>
            </w:pPr>
          </w:p>
        </w:tc>
      </w:tr>
    </w:tbl>
    <w:p w14:paraId="531C43CF" w14:textId="77777777" w:rsidR="00D26175" w:rsidRPr="00B9078F" w:rsidRDefault="00D26175" w:rsidP="00797236"/>
    <w:p w14:paraId="7E6236EF" w14:textId="77777777" w:rsidR="003F43DF" w:rsidRPr="00B9078F" w:rsidRDefault="00D26175" w:rsidP="00797236">
      <w:pPr>
        <w:pStyle w:val="Ploha-slovn"/>
        <w:jc w:val="center"/>
      </w:pPr>
      <w:r w:rsidRPr="00B9078F">
        <w:br w:type="page"/>
      </w:r>
      <w:r w:rsidR="003F43DF" w:rsidRPr="00B9078F">
        <w:rPr>
          <w:highlight w:val="cyan"/>
        </w:rPr>
        <w:lastRenderedPageBreak/>
        <w:t>(</w:t>
      </w:r>
      <w:r w:rsidR="003F43DF" w:rsidRPr="00B9078F">
        <w:rPr>
          <w:highlight w:val="cyan"/>
        </w:rPr>
        <w:sym w:font="Symbol" w:char="F0AE"/>
      </w:r>
      <w:r w:rsidR="003F43DF" w:rsidRPr="00B9078F">
        <w:rPr>
          <w:highlight w:val="cyan"/>
        </w:rPr>
        <w:t xml:space="preserve"> Styl Příloha – číslování)</w:t>
      </w:r>
      <w:r w:rsidR="003F43DF" w:rsidRPr="00B9078F">
        <w:t xml:space="preserve"> Příloha 1</w:t>
      </w:r>
    </w:p>
    <w:p w14:paraId="18E26DC1" w14:textId="77777777" w:rsidR="003F43DF" w:rsidRPr="00B9078F" w:rsidRDefault="003F43DF" w:rsidP="00797236">
      <w:pPr>
        <w:pStyle w:val="Ploha-popis"/>
      </w:pPr>
      <w:r w:rsidRPr="00B9078F">
        <w:t xml:space="preserve">Popis přílohy </w:t>
      </w:r>
      <w:r w:rsidRPr="00B9078F">
        <w:rPr>
          <w:highlight w:val="cyan"/>
        </w:rPr>
        <w:t>(</w:t>
      </w:r>
      <w:r w:rsidRPr="00B9078F">
        <w:rPr>
          <w:highlight w:val="cyan"/>
        </w:rPr>
        <w:sym w:font="Symbol" w:char="F0AE"/>
      </w:r>
      <w:r w:rsidRPr="00B9078F">
        <w:rPr>
          <w:highlight w:val="cyan"/>
        </w:rPr>
        <w:t xml:space="preserve"> styl Příloha – popis)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83"/>
      </w:tblGrid>
      <w:tr w:rsidR="003F43DF" w:rsidRPr="00B9078F" w14:paraId="32279BF9" w14:textId="77777777" w:rsidTr="003F43DF">
        <w:trPr>
          <w:trHeight w:val="11114"/>
          <w:jc w:val="center"/>
        </w:trPr>
        <w:tc>
          <w:tcPr>
            <w:tcW w:w="8483" w:type="dxa"/>
            <w:shd w:val="clear" w:color="auto" w:fill="auto"/>
          </w:tcPr>
          <w:p w14:paraId="41995390" w14:textId="77777777" w:rsidR="003F43DF" w:rsidRPr="00B9078F" w:rsidRDefault="003F43DF" w:rsidP="00797236">
            <w:pPr>
              <w:pStyle w:val="Default"/>
              <w:ind w:left="24"/>
              <w:jc w:val="both"/>
              <w:rPr>
                <w:i/>
              </w:rPr>
            </w:pPr>
          </w:p>
        </w:tc>
      </w:tr>
    </w:tbl>
    <w:p w14:paraId="34975F12" w14:textId="77777777" w:rsidR="00B83583" w:rsidRPr="00B9078F" w:rsidRDefault="00B83583" w:rsidP="00797236">
      <w:pPr>
        <w:pStyle w:val="Nadpis1"/>
        <w:numPr>
          <w:ilvl w:val="0"/>
          <w:numId w:val="0"/>
        </w:numPr>
      </w:pPr>
    </w:p>
    <w:sectPr w:rsidR="00B83583" w:rsidRPr="00B9078F" w:rsidSect="00E20CEA">
      <w:footerReference w:type="default" r:id="rId15"/>
      <w:footerReference w:type="first" r:id="rId16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633BC" w14:textId="77777777" w:rsidR="00E20CEA" w:rsidRDefault="00E20CEA" w:rsidP="00520322">
      <w:r>
        <w:separator/>
      </w:r>
    </w:p>
    <w:p w14:paraId="776B984C" w14:textId="77777777" w:rsidR="00E20CEA" w:rsidRDefault="00E20CEA"/>
  </w:endnote>
  <w:endnote w:type="continuationSeparator" w:id="0">
    <w:p w14:paraId="2B91D624" w14:textId="77777777" w:rsidR="00E20CEA" w:rsidRDefault="00E20CEA" w:rsidP="00520322">
      <w:r>
        <w:continuationSeparator/>
      </w:r>
    </w:p>
    <w:p w14:paraId="14D0E372" w14:textId="77777777" w:rsidR="00E20CEA" w:rsidRDefault="00E20C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538794"/>
      <w:docPartObj>
        <w:docPartGallery w:val="Page Numbers (Bottom of Page)"/>
        <w:docPartUnique/>
      </w:docPartObj>
    </w:sdtPr>
    <w:sdtContent>
      <w:p w14:paraId="6209D654" w14:textId="0459FF60" w:rsidR="00F03139" w:rsidRDefault="00F031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2E703BEB" w14:textId="77777777" w:rsidR="00F03139" w:rsidRDefault="00F031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5077151"/>
      <w:docPartObj>
        <w:docPartGallery w:val="Page Numbers (Bottom of Page)"/>
        <w:docPartUnique/>
      </w:docPartObj>
    </w:sdtPr>
    <w:sdtContent>
      <w:p w14:paraId="51DCF954" w14:textId="5830D57F" w:rsidR="00F03139" w:rsidRDefault="00F0313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2555DC11" w14:textId="77777777" w:rsidR="00F03139" w:rsidRDefault="00F0313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B873F" w14:textId="77777777" w:rsidR="00E20CEA" w:rsidRDefault="00E20CEA" w:rsidP="00520322">
      <w:r>
        <w:separator/>
      </w:r>
    </w:p>
    <w:p w14:paraId="28003EE0" w14:textId="77777777" w:rsidR="00E20CEA" w:rsidRDefault="00E20CEA"/>
  </w:footnote>
  <w:footnote w:type="continuationSeparator" w:id="0">
    <w:p w14:paraId="33440543" w14:textId="77777777" w:rsidR="00E20CEA" w:rsidRDefault="00E20CEA" w:rsidP="00520322">
      <w:r>
        <w:continuationSeparator/>
      </w:r>
    </w:p>
    <w:p w14:paraId="538AAA63" w14:textId="77777777" w:rsidR="00E20CEA" w:rsidRDefault="00E20C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11D6"/>
    <w:multiLevelType w:val="hybridMultilevel"/>
    <w:tmpl w:val="06DCA87E"/>
    <w:lvl w:ilvl="0" w:tplc="91D89C34">
      <w:start w:val="1"/>
      <w:numFmt w:val="decimal"/>
      <w:pStyle w:val="vet-arabsksla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7AC7B6D"/>
    <w:multiLevelType w:val="hybridMultilevel"/>
    <w:tmpl w:val="9B603132"/>
    <w:lvl w:ilvl="0" w:tplc="7708025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16FD"/>
    <w:multiLevelType w:val="hybridMultilevel"/>
    <w:tmpl w:val="95C29AEE"/>
    <w:lvl w:ilvl="0" w:tplc="447CD0AA">
      <w:start w:val="1"/>
      <w:numFmt w:val="decimal"/>
      <w:pStyle w:val="Textkontrolnotzky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184854"/>
    <w:multiLevelType w:val="hybridMultilevel"/>
    <w:tmpl w:val="232CCEE0"/>
    <w:lvl w:ilvl="0" w:tplc="308CF84C">
      <w:start w:val="1"/>
      <w:numFmt w:val="bullet"/>
      <w:pStyle w:val="vet-kulatznak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DA6301A"/>
    <w:multiLevelType w:val="multilevel"/>
    <w:tmpl w:val="7E5894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7D6ADD"/>
    <w:multiLevelType w:val="hybridMultilevel"/>
    <w:tmpl w:val="C9A8CB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37AD"/>
    <w:multiLevelType w:val="hybridMultilevel"/>
    <w:tmpl w:val="362CA052"/>
    <w:lvl w:ilvl="0" w:tplc="AEF46BBA">
      <w:start w:val="1"/>
      <w:numFmt w:val="bullet"/>
      <w:pStyle w:val="Stylodraenvet"/>
      <w:lvlText w:val=""/>
      <w:lvlJc w:val="left"/>
      <w:pPr>
        <w:ind w:left="197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1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33" w:hanging="360"/>
      </w:pPr>
      <w:rPr>
        <w:rFonts w:ascii="Wingdings" w:hAnsi="Wingdings" w:hint="default"/>
      </w:rPr>
    </w:lvl>
  </w:abstractNum>
  <w:abstractNum w:abstractNumId="7" w15:restartNumberingAfterBreak="0">
    <w:nsid w:val="2E5417BE"/>
    <w:multiLevelType w:val="hybridMultilevel"/>
    <w:tmpl w:val="51B863E6"/>
    <w:lvl w:ilvl="0" w:tplc="76D66CE0">
      <w:start w:val="1"/>
      <w:numFmt w:val="decimal"/>
      <w:pStyle w:val="literaturatext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11349"/>
    <w:multiLevelType w:val="hybridMultilevel"/>
    <w:tmpl w:val="D0027A58"/>
    <w:lvl w:ilvl="0" w:tplc="02B2A60E">
      <w:start w:val="1"/>
      <w:numFmt w:val="decimal"/>
      <w:pStyle w:val="slovan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D3A56"/>
    <w:multiLevelType w:val="hybridMultilevel"/>
    <w:tmpl w:val="1BF25D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420E747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B4742"/>
    <w:multiLevelType w:val="singleLevel"/>
    <w:tmpl w:val="48A69A86"/>
    <w:lvl w:ilvl="0">
      <w:start w:val="1"/>
      <w:numFmt w:val="lowerLetter"/>
      <w:pStyle w:val="odrk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8E3678"/>
    <w:multiLevelType w:val="hybridMultilevel"/>
    <w:tmpl w:val="92B0F3C8"/>
    <w:lvl w:ilvl="0" w:tplc="D0423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2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40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2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4D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3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9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20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2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1275731">
    <w:abstractNumId w:val="10"/>
  </w:num>
  <w:num w:numId="2" w16cid:durableId="1635286501">
    <w:abstractNumId w:val="2"/>
  </w:num>
  <w:num w:numId="3" w16cid:durableId="1534612956">
    <w:abstractNumId w:val="6"/>
  </w:num>
  <w:num w:numId="4" w16cid:durableId="1324045495">
    <w:abstractNumId w:val="0"/>
  </w:num>
  <w:num w:numId="5" w16cid:durableId="111443321">
    <w:abstractNumId w:val="3"/>
  </w:num>
  <w:num w:numId="6" w16cid:durableId="338196166">
    <w:abstractNumId w:val="7"/>
  </w:num>
  <w:num w:numId="7" w16cid:durableId="654456148">
    <w:abstractNumId w:val="8"/>
  </w:num>
  <w:num w:numId="8" w16cid:durableId="1151629221">
    <w:abstractNumId w:val="4"/>
  </w:num>
  <w:num w:numId="9" w16cid:durableId="1385838410">
    <w:abstractNumId w:val="9"/>
  </w:num>
  <w:num w:numId="10" w16cid:durableId="2127575138">
    <w:abstractNumId w:val="7"/>
    <w:lvlOverride w:ilvl="0">
      <w:startOverride w:val="1"/>
    </w:lvlOverride>
  </w:num>
  <w:num w:numId="11" w16cid:durableId="2000764168">
    <w:abstractNumId w:val="11"/>
  </w:num>
  <w:num w:numId="12" w16cid:durableId="967587697">
    <w:abstractNumId w:val="1"/>
  </w:num>
  <w:num w:numId="13" w16cid:durableId="35916487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13"/>
    <w:rsid w:val="00003EF7"/>
    <w:rsid w:val="00006F91"/>
    <w:rsid w:val="00011C95"/>
    <w:rsid w:val="0001375A"/>
    <w:rsid w:val="00027ABD"/>
    <w:rsid w:val="00033C70"/>
    <w:rsid w:val="000510F8"/>
    <w:rsid w:val="000579CD"/>
    <w:rsid w:val="00057CE3"/>
    <w:rsid w:val="00057F55"/>
    <w:rsid w:val="00060BC4"/>
    <w:rsid w:val="0007094A"/>
    <w:rsid w:val="00070AEA"/>
    <w:rsid w:val="00071CC4"/>
    <w:rsid w:val="00071EEF"/>
    <w:rsid w:val="00075F7D"/>
    <w:rsid w:val="000931DB"/>
    <w:rsid w:val="000933B7"/>
    <w:rsid w:val="000955AD"/>
    <w:rsid w:val="00095D6A"/>
    <w:rsid w:val="000D5D2E"/>
    <w:rsid w:val="000E551B"/>
    <w:rsid w:val="000F2752"/>
    <w:rsid w:val="000F5F25"/>
    <w:rsid w:val="000F746D"/>
    <w:rsid w:val="000F7FF2"/>
    <w:rsid w:val="001036F7"/>
    <w:rsid w:val="001167E4"/>
    <w:rsid w:val="0012277B"/>
    <w:rsid w:val="00130AC5"/>
    <w:rsid w:val="0013685E"/>
    <w:rsid w:val="00136E8A"/>
    <w:rsid w:val="001447C7"/>
    <w:rsid w:val="001602EC"/>
    <w:rsid w:val="00160CF9"/>
    <w:rsid w:val="0016197D"/>
    <w:rsid w:val="00173D8F"/>
    <w:rsid w:val="001747A6"/>
    <w:rsid w:val="0017777D"/>
    <w:rsid w:val="00182299"/>
    <w:rsid w:val="00182AA3"/>
    <w:rsid w:val="001920F6"/>
    <w:rsid w:val="001942DA"/>
    <w:rsid w:val="0019461C"/>
    <w:rsid w:val="001B2760"/>
    <w:rsid w:val="001C04BD"/>
    <w:rsid w:val="001D0A7C"/>
    <w:rsid w:val="001E60C2"/>
    <w:rsid w:val="001E74F5"/>
    <w:rsid w:val="001F1130"/>
    <w:rsid w:val="001F1A3D"/>
    <w:rsid w:val="001F4856"/>
    <w:rsid w:val="001F7085"/>
    <w:rsid w:val="0020167F"/>
    <w:rsid w:val="00201E0E"/>
    <w:rsid w:val="0020643E"/>
    <w:rsid w:val="00210D57"/>
    <w:rsid w:val="00220544"/>
    <w:rsid w:val="00227159"/>
    <w:rsid w:val="00250EC3"/>
    <w:rsid w:val="0025624C"/>
    <w:rsid w:val="002623B6"/>
    <w:rsid w:val="00276CEC"/>
    <w:rsid w:val="00284E17"/>
    <w:rsid w:val="00290C37"/>
    <w:rsid w:val="00293264"/>
    <w:rsid w:val="0029715B"/>
    <w:rsid w:val="002B1641"/>
    <w:rsid w:val="002B18B7"/>
    <w:rsid w:val="002B1934"/>
    <w:rsid w:val="002B4135"/>
    <w:rsid w:val="002B5924"/>
    <w:rsid w:val="002C516E"/>
    <w:rsid w:val="002C5FCD"/>
    <w:rsid w:val="002D295A"/>
    <w:rsid w:val="002E09C2"/>
    <w:rsid w:val="002E1B11"/>
    <w:rsid w:val="002E77E5"/>
    <w:rsid w:val="002F6CCB"/>
    <w:rsid w:val="00300D71"/>
    <w:rsid w:val="00303ADE"/>
    <w:rsid w:val="00304727"/>
    <w:rsid w:val="003126F4"/>
    <w:rsid w:val="00320A0A"/>
    <w:rsid w:val="003229FD"/>
    <w:rsid w:val="00325585"/>
    <w:rsid w:val="00331D14"/>
    <w:rsid w:val="00345902"/>
    <w:rsid w:val="00350D7D"/>
    <w:rsid w:val="00354139"/>
    <w:rsid w:val="00363C12"/>
    <w:rsid w:val="00372786"/>
    <w:rsid w:val="00381F53"/>
    <w:rsid w:val="0038625E"/>
    <w:rsid w:val="003A2179"/>
    <w:rsid w:val="003A252C"/>
    <w:rsid w:val="003A729E"/>
    <w:rsid w:val="003C35CB"/>
    <w:rsid w:val="003D037A"/>
    <w:rsid w:val="003D6FC0"/>
    <w:rsid w:val="003E1C69"/>
    <w:rsid w:val="003E729A"/>
    <w:rsid w:val="003E75F1"/>
    <w:rsid w:val="003E7C25"/>
    <w:rsid w:val="003F3D33"/>
    <w:rsid w:val="003F43DF"/>
    <w:rsid w:val="003F5E26"/>
    <w:rsid w:val="00416950"/>
    <w:rsid w:val="00460EA7"/>
    <w:rsid w:val="00466030"/>
    <w:rsid w:val="00471410"/>
    <w:rsid w:val="00473759"/>
    <w:rsid w:val="004745AA"/>
    <w:rsid w:val="00485125"/>
    <w:rsid w:val="00486E5C"/>
    <w:rsid w:val="00492CE6"/>
    <w:rsid w:val="004A3BD1"/>
    <w:rsid w:val="004A7679"/>
    <w:rsid w:val="004B7EAC"/>
    <w:rsid w:val="004C5281"/>
    <w:rsid w:val="004C58E6"/>
    <w:rsid w:val="004C6EEF"/>
    <w:rsid w:val="004C7E3F"/>
    <w:rsid w:val="004D0ADD"/>
    <w:rsid w:val="004D5A0F"/>
    <w:rsid w:val="004E3EFD"/>
    <w:rsid w:val="004E4D81"/>
    <w:rsid w:val="004F6EDC"/>
    <w:rsid w:val="005164C5"/>
    <w:rsid w:val="00516BC6"/>
    <w:rsid w:val="00520322"/>
    <w:rsid w:val="00525D54"/>
    <w:rsid w:val="00530349"/>
    <w:rsid w:val="005309CA"/>
    <w:rsid w:val="005340E8"/>
    <w:rsid w:val="00546BD8"/>
    <w:rsid w:val="00551951"/>
    <w:rsid w:val="0056201F"/>
    <w:rsid w:val="0056436D"/>
    <w:rsid w:val="005722B2"/>
    <w:rsid w:val="00574C1E"/>
    <w:rsid w:val="00574F75"/>
    <w:rsid w:val="00595D1D"/>
    <w:rsid w:val="005A048F"/>
    <w:rsid w:val="005A0AED"/>
    <w:rsid w:val="005A3511"/>
    <w:rsid w:val="005A4BEC"/>
    <w:rsid w:val="005A7583"/>
    <w:rsid w:val="005B3EDF"/>
    <w:rsid w:val="005B4443"/>
    <w:rsid w:val="005D1296"/>
    <w:rsid w:val="005D6315"/>
    <w:rsid w:val="005E14DA"/>
    <w:rsid w:val="005E49DE"/>
    <w:rsid w:val="005F2026"/>
    <w:rsid w:val="005F2715"/>
    <w:rsid w:val="00604BF5"/>
    <w:rsid w:val="00611E16"/>
    <w:rsid w:val="006218F6"/>
    <w:rsid w:val="00622471"/>
    <w:rsid w:val="006304F0"/>
    <w:rsid w:val="0063374C"/>
    <w:rsid w:val="00635640"/>
    <w:rsid w:val="00650868"/>
    <w:rsid w:val="0065647B"/>
    <w:rsid w:val="00656514"/>
    <w:rsid w:val="00663A7D"/>
    <w:rsid w:val="0066441A"/>
    <w:rsid w:val="00673396"/>
    <w:rsid w:val="00677DE8"/>
    <w:rsid w:val="00687AA7"/>
    <w:rsid w:val="00687BC3"/>
    <w:rsid w:val="006959CC"/>
    <w:rsid w:val="006A5C06"/>
    <w:rsid w:val="006A753A"/>
    <w:rsid w:val="006B02E4"/>
    <w:rsid w:val="006B2938"/>
    <w:rsid w:val="006C2EB2"/>
    <w:rsid w:val="006C3CBF"/>
    <w:rsid w:val="006C59E0"/>
    <w:rsid w:val="006D1A13"/>
    <w:rsid w:val="006E6285"/>
    <w:rsid w:val="006F51E3"/>
    <w:rsid w:val="0070749C"/>
    <w:rsid w:val="007115B9"/>
    <w:rsid w:val="007214C0"/>
    <w:rsid w:val="007235B4"/>
    <w:rsid w:val="00731B62"/>
    <w:rsid w:val="00737202"/>
    <w:rsid w:val="00751138"/>
    <w:rsid w:val="007541C3"/>
    <w:rsid w:val="007623CA"/>
    <w:rsid w:val="00770049"/>
    <w:rsid w:val="0077532D"/>
    <w:rsid w:val="0078183B"/>
    <w:rsid w:val="00785E39"/>
    <w:rsid w:val="00787DD1"/>
    <w:rsid w:val="00797236"/>
    <w:rsid w:val="007A42EE"/>
    <w:rsid w:val="007A5187"/>
    <w:rsid w:val="007B066A"/>
    <w:rsid w:val="007B3F39"/>
    <w:rsid w:val="007B4FBF"/>
    <w:rsid w:val="007B57FB"/>
    <w:rsid w:val="007C4FF5"/>
    <w:rsid w:val="007C56E1"/>
    <w:rsid w:val="007D2472"/>
    <w:rsid w:val="007D3AC2"/>
    <w:rsid w:val="007F1FF1"/>
    <w:rsid w:val="007F2055"/>
    <w:rsid w:val="007F6749"/>
    <w:rsid w:val="00800CE5"/>
    <w:rsid w:val="008041FA"/>
    <w:rsid w:val="00814DF2"/>
    <w:rsid w:val="00815AD3"/>
    <w:rsid w:val="00816C97"/>
    <w:rsid w:val="00817D61"/>
    <w:rsid w:val="00821A3A"/>
    <w:rsid w:val="008473F2"/>
    <w:rsid w:val="008560AB"/>
    <w:rsid w:val="0086102C"/>
    <w:rsid w:val="00862B16"/>
    <w:rsid w:val="00882940"/>
    <w:rsid w:val="0088579E"/>
    <w:rsid w:val="00885AC8"/>
    <w:rsid w:val="008A7C86"/>
    <w:rsid w:val="008B0C6C"/>
    <w:rsid w:val="008B699D"/>
    <w:rsid w:val="008D695E"/>
    <w:rsid w:val="008D7B10"/>
    <w:rsid w:val="008E331A"/>
    <w:rsid w:val="0090622F"/>
    <w:rsid w:val="009067EF"/>
    <w:rsid w:val="00913152"/>
    <w:rsid w:val="009166C8"/>
    <w:rsid w:val="00916F01"/>
    <w:rsid w:val="00921C77"/>
    <w:rsid w:val="00925F44"/>
    <w:rsid w:val="00932254"/>
    <w:rsid w:val="009357E4"/>
    <w:rsid w:val="00936925"/>
    <w:rsid w:val="0093695C"/>
    <w:rsid w:val="00942FB4"/>
    <w:rsid w:val="00943341"/>
    <w:rsid w:val="0094745C"/>
    <w:rsid w:val="00960F1F"/>
    <w:rsid w:val="0096167D"/>
    <w:rsid w:val="00961CB6"/>
    <w:rsid w:val="009621A5"/>
    <w:rsid w:val="00965017"/>
    <w:rsid w:val="009703D0"/>
    <w:rsid w:val="00975A14"/>
    <w:rsid w:val="00990AF6"/>
    <w:rsid w:val="009C1BA5"/>
    <w:rsid w:val="009C548D"/>
    <w:rsid w:val="009D3125"/>
    <w:rsid w:val="009D3401"/>
    <w:rsid w:val="009D3E4B"/>
    <w:rsid w:val="009D74D1"/>
    <w:rsid w:val="009E39D4"/>
    <w:rsid w:val="009E3EB8"/>
    <w:rsid w:val="009E4F51"/>
    <w:rsid w:val="009F07AA"/>
    <w:rsid w:val="00A01A95"/>
    <w:rsid w:val="00A038F6"/>
    <w:rsid w:val="00A04FAA"/>
    <w:rsid w:val="00A127BA"/>
    <w:rsid w:val="00A5320C"/>
    <w:rsid w:val="00A54FDC"/>
    <w:rsid w:val="00A609BD"/>
    <w:rsid w:val="00A6291F"/>
    <w:rsid w:val="00A77302"/>
    <w:rsid w:val="00A843FD"/>
    <w:rsid w:val="00A8457D"/>
    <w:rsid w:val="00A8586C"/>
    <w:rsid w:val="00A87F51"/>
    <w:rsid w:val="00A94459"/>
    <w:rsid w:val="00A95755"/>
    <w:rsid w:val="00AA3D28"/>
    <w:rsid w:val="00AA68E6"/>
    <w:rsid w:val="00AA6AFC"/>
    <w:rsid w:val="00AB0C4D"/>
    <w:rsid w:val="00AB1D82"/>
    <w:rsid w:val="00AB4381"/>
    <w:rsid w:val="00AB43C9"/>
    <w:rsid w:val="00AC0016"/>
    <w:rsid w:val="00AC03E9"/>
    <w:rsid w:val="00AC72C0"/>
    <w:rsid w:val="00AD219A"/>
    <w:rsid w:val="00AE7979"/>
    <w:rsid w:val="00AF0099"/>
    <w:rsid w:val="00AF641F"/>
    <w:rsid w:val="00AF6E12"/>
    <w:rsid w:val="00AF7859"/>
    <w:rsid w:val="00B003A9"/>
    <w:rsid w:val="00B04CE8"/>
    <w:rsid w:val="00B0500A"/>
    <w:rsid w:val="00B05345"/>
    <w:rsid w:val="00B0593A"/>
    <w:rsid w:val="00B06838"/>
    <w:rsid w:val="00B0705E"/>
    <w:rsid w:val="00B13749"/>
    <w:rsid w:val="00B1422C"/>
    <w:rsid w:val="00B14E3E"/>
    <w:rsid w:val="00B3529C"/>
    <w:rsid w:val="00B5162A"/>
    <w:rsid w:val="00B525DE"/>
    <w:rsid w:val="00B538D5"/>
    <w:rsid w:val="00B55634"/>
    <w:rsid w:val="00B65CEF"/>
    <w:rsid w:val="00B70BC1"/>
    <w:rsid w:val="00B72228"/>
    <w:rsid w:val="00B83504"/>
    <w:rsid w:val="00B83583"/>
    <w:rsid w:val="00B9078F"/>
    <w:rsid w:val="00B928E9"/>
    <w:rsid w:val="00BA2B12"/>
    <w:rsid w:val="00BA59C4"/>
    <w:rsid w:val="00BA5B61"/>
    <w:rsid w:val="00BA6DAF"/>
    <w:rsid w:val="00BA6F4A"/>
    <w:rsid w:val="00BB0B4E"/>
    <w:rsid w:val="00BB0DE6"/>
    <w:rsid w:val="00BC24F5"/>
    <w:rsid w:val="00BE1627"/>
    <w:rsid w:val="00BE49AD"/>
    <w:rsid w:val="00BE699B"/>
    <w:rsid w:val="00BE7470"/>
    <w:rsid w:val="00C13E8D"/>
    <w:rsid w:val="00C16CA9"/>
    <w:rsid w:val="00C22280"/>
    <w:rsid w:val="00C23777"/>
    <w:rsid w:val="00C26F20"/>
    <w:rsid w:val="00C40E68"/>
    <w:rsid w:val="00C47387"/>
    <w:rsid w:val="00C55C3A"/>
    <w:rsid w:val="00C5745D"/>
    <w:rsid w:val="00C62DB3"/>
    <w:rsid w:val="00C738F7"/>
    <w:rsid w:val="00C80F12"/>
    <w:rsid w:val="00C858CF"/>
    <w:rsid w:val="00C8721B"/>
    <w:rsid w:val="00C93A6C"/>
    <w:rsid w:val="00CA761D"/>
    <w:rsid w:val="00CA78F1"/>
    <w:rsid w:val="00CA7B3E"/>
    <w:rsid w:val="00CC26FC"/>
    <w:rsid w:val="00CC7646"/>
    <w:rsid w:val="00CF4573"/>
    <w:rsid w:val="00D0754A"/>
    <w:rsid w:val="00D21F09"/>
    <w:rsid w:val="00D25AA4"/>
    <w:rsid w:val="00D26175"/>
    <w:rsid w:val="00D26447"/>
    <w:rsid w:val="00D318C2"/>
    <w:rsid w:val="00D3681F"/>
    <w:rsid w:val="00D47E9A"/>
    <w:rsid w:val="00D5279A"/>
    <w:rsid w:val="00D81833"/>
    <w:rsid w:val="00D8226C"/>
    <w:rsid w:val="00DB0175"/>
    <w:rsid w:val="00DB0F74"/>
    <w:rsid w:val="00DB5EFB"/>
    <w:rsid w:val="00DC552E"/>
    <w:rsid w:val="00DD7B43"/>
    <w:rsid w:val="00DE3CE1"/>
    <w:rsid w:val="00DE3E97"/>
    <w:rsid w:val="00DF128C"/>
    <w:rsid w:val="00DF2E62"/>
    <w:rsid w:val="00DF359F"/>
    <w:rsid w:val="00DF4766"/>
    <w:rsid w:val="00E0227E"/>
    <w:rsid w:val="00E048FA"/>
    <w:rsid w:val="00E04EB5"/>
    <w:rsid w:val="00E06646"/>
    <w:rsid w:val="00E13393"/>
    <w:rsid w:val="00E13AA7"/>
    <w:rsid w:val="00E20B42"/>
    <w:rsid w:val="00E20CEA"/>
    <w:rsid w:val="00E2173D"/>
    <w:rsid w:val="00E255E8"/>
    <w:rsid w:val="00E343A5"/>
    <w:rsid w:val="00E35EC2"/>
    <w:rsid w:val="00E422F6"/>
    <w:rsid w:val="00E437DF"/>
    <w:rsid w:val="00E62882"/>
    <w:rsid w:val="00E67551"/>
    <w:rsid w:val="00E70A8F"/>
    <w:rsid w:val="00E7127A"/>
    <w:rsid w:val="00E74995"/>
    <w:rsid w:val="00E7632B"/>
    <w:rsid w:val="00EA0E21"/>
    <w:rsid w:val="00EA2BC7"/>
    <w:rsid w:val="00EA6EB4"/>
    <w:rsid w:val="00EB21D7"/>
    <w:rsid w:val="00EB6D80"/>
    <w:rsid w:val="00EC06F1"/>
    <w:rsid w:val="00ED17F0"/>
    <w:rsid w:val="00ED4347"/>
    <w:rsid w:val="00EE33CF"/>
    <w:rsid w:val="00EF04FD"/>
    <w:rsid w:val="00EF2250"/>
    <w:rsid w:val="00EF6DF9"/>
    <w:rsid w:val="00F03139"/>
    <w:rsid w:val="00F0708D"/>
    <w:rsid w:val="00F07949"/>
    <w:rsid w:val="00F141D5"/>
    <w:rsid w:val="00F169A5"/>
    <w:rsid w:val="00F20695"/>
    <w:rsid w:val="00F558EF"/>
    <w:rsid w:val="00F7271F"/>
    <w:rsid w:val="00F80E8F"/>
    <w:rsid w:val="00F8697F"/>
    <w:rsid w:val="00F95628"/>
    <w:rsid w:val="00F96201"/>
    <w:rsid w:val="00FA4F9B"/>
    <w:rsid w:val="00FB61FC"/>
    <w:rsid w:val="00FB6243"/>
    <w:rsid w:val="00FC0C16"/>
    <w:rsid w:val="00FD30F2"/>
    <w:rsid w:val="00FD6662"/>
    <w:rsid w:val="00FD7F0C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7829D"/>
  <w15:docId w15:val="{77D437EC-59BE-468A-9DBD-0DACF5EB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97236"/>
    <w:pPr>
      <w:spacing w:before="120" w:after="40" w:line="360" w:lineRule="auto"/>
    </w:pPr>
    <w:rPr>
      <w:lang w:eastAsia="en-US"/>
    </w:rPr>
  </w:style>
  <w:style w:type="paragraph" w:styleId="Nadpis1">
    <w:name w:val="heading 1"/>
    <w:basedOn w:val="Normln"/>
    <w:next w:val="Normln"/>
    <w:link w:val="Nadpis1Char"/>
    <w:qFormat/>
    <w:rsid w:val="00D47E9A"/>
    <w:pPr>
      <w:keepNext/>
      <w:numPr>
        <w:numId w:val="8"/>
      </w:numPr>
      <w:spacing w:after="240"/>
      <w:outlineLvl w:val="0"/>
    </w:pPr>
    <w:rPr>
      <w:rFonts w:eastAsia="Times New Roman"/>
      <w:b/>
      <w:kern w:val="28"/>
      <w:sz w:val="28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D47E9A"/>
    <w:pPr>
      <w:keepNext/>
      <w:numPr>
        <w:ilvl w:val="1"/>
        <w:numId w:val="8"/>
      </w:numPr>
      <w:spacing w:before="240" w:after="240"/>
      <w:outlineLvl w:val="1"/>
    </w:pPr>
    <w:rPr>
      <w:rFonts w:eastAsia="Times New Roman"/>
      <w:b/>
      <w:sz w:val="24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0322"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2280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3583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2280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2280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2280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2280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D47E9A"/>
    <w:rPr>
      <w:rFonts w:eastAsia="Times New Roman"/>
      <w:b/>
      <w:kern w:val="28"/>
      <w:sz w:val="28"/>
    </w:rPr>
  </w:style>
  <w:style w:type="character" w:customStyle="1" w:styleId="Nadpis2Char">
    <w:name w:val="Nadpis 2 Char"/>
    <w:link w:val="Nadpis2"/>
    <w:rsid w:val="00D47E9A"/>
    <w:rPr>
      <w:rFonts w:eastAsia="Times New Roman"/>
      <w:b/>
      <w:sz w:val="24"/>
    </w:rPr>
  </w:style>
  <w:style w:type="character" w:customStyle="1" w:styleId="Nadpis3Char">
    <w:name w:val="Nadpis 3 Char"/>
    <w:link w:val="Nadpis3"/>
    <w:uiPriority w:val="9"/>
    <w:rsid w:val="00520322"/>
    <w:rPr>
      <w:rFonts w:ascii="Cambria" w:eastAsia="Times New Roman" w:hAnsi="Cambria"/>
      <w:b/>
      <w:bCs/>
      <w:color w:val="4F81BD"/>
      <w:lang w:eastAsia="en-US"/>
    </w:rPr>
  </w:style>
  <w:style w:type="character" w:customStyle="1" w:styleId="Nadpis5Char">
    <w:name w:val="Nadpis 5 Char"/>
    <w:link w:val="Nadpis5"/>
    <w:uiPriority w:val="9"/>
    <w:semiHidden/>
    <w:rsid w:val="00B83583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paragraph" w:customStyle="1" w:styleId="Odstavec">
    <w:name w:val="Odstavec"/>
    <w:basedOn w:val="Normln"/>
    <w:link w:val="OdstavecChar"/>
    <w:rsid w:val="003229FD"/>
    <w:pPr>
      <w:tabs>
        <w:tab w:val="left" w:pos="709"/>
      </w:tabs>
      <w:jc w:val="both"/>
    </w:pPr>
    <w:rPr>
      <w:rFonts w:ascii="Arial" w:eastAsia="Times New Roman" w:hAnsi="Arial"/>
      <w:sz w:val="24"/>
      <w:lang w:eastAsia="cs-CZ"/>
    </w:rPr>
  </w:style>
  <w:style w:type="character" w:customStyle="1" w:styleId="OdstavecChar">
    <w:name w:val="Odstavec Char"/>
    <w:link w:val="Odstavec"/>
    <w:rsid w:val="003229FD"/>
    <w:rPr>
      <w:rFonts w:ascii="Arial" w:eastAsia="Times New Roman" w:hAnsi="Arial"/>
      <w:sz w:val="24"/>
    </w:rPr>
  </w:style>
  <w:style w:type="paragraph" w:customStyle="1" w:styleId="Tabulka-popis">
    <w:name w:val="Tabulka-popis"/>
    <w:basedOn w:val="Normln"/>
    <w:rsid w:val="007F1FF1"/>
    <w:pPr>
      <w:spacing w:after="120"/>
      <w:jc w:val="center"/>
    </w:pPr>
    <w:rPr>
      <w:rFonts w:eastAsia="Times New Roman"/>
      <w:b/>
      <w:sz w:val="24"/>
      <w:lang w:eastAsia="cs-CZ"/>
    </w:rPr>
  </w:style>
  <w:style w:type="character" w:styleId="Znakapoznpodarou">
    <w:name w:val="footnote reference"/>
    <w:semiHidden/>
    <w:rsid w:val="00520322"/>
    <w:rPr>
      <w:rFonts w:ascii="Times New Roman" w:hAnsi="Times New Roman"/>
      <w:i/>
      <w:sz w:val="20"/>
      <w:vertAlign w:val="superscript"/>
    </w:rPr>
  </w:style>
  <w:style w:type="paragraph" w:customStyle="1" w:styleId="Odrky">
    <w:name w:val="Odrážky"/>
    <w:link w:val="OdrkyChar"/>
    <w:autoRedefine/>
    <w:rsid w:val="001F1130"/>
    <w:pPr>
      <w:spacing w:line="360" w:lineRule="auto"/>
      <w:jc w:val="both"/>
    </w:pPr>
    <w:rPr>
      <w:rFonts w:ascii="Arial" w:eastAsia="Times New Roman" w:hAnsi="Arial" w:cs="Arial"/>
      <w:bCs/>
      <w:snapToGrid w:val="0"/>
      <w:spacing w:val="-4"/>
      <w:sz w:val="24"/>
      <w:szCs w:val="24"/>
    </w:rPr>
  </w:style>
  <w:style w:type="character" w:customStyle="1" w:styleId="OdrkyChar">
    <w:name w:val="Odrážky Char"/>
    <w:link w:val="Odrky"/>
    <w:rsid w:val="001F1130"/>
    <w:rPr>
      <w:rFonts w:ascii="Arial" w:eastAsia="Times New Roman" w:hAnsi="Arial" w:cs="Arial"/>
      <w:bCs/>
      <w:snapToGrid/>
      <w:spacing w:val="-4"/>
      <w:sz w:val="24"/>
      <w:szCs w:val="24"/>
      <w:lang w:val="cs-CZ" w:eastAsia="cs-CZ" w:bidi="ar-SA"/>
    </w:rPr>
  </w:style>
  <w:style w:type="paragraph" w:customStyle="1" w:styleId="odrkaa">
    <w:name w:val="odrážka a"/>
    <w:aliases w:val="b,c)"/>
    <w:basedOn w:val="Odstavec"/>
    <w:next w:val="Normln"/>
    <w:rsid w:val="00520322"/>
    <w:pPr>
      <w:numPr>
        <w:numId w:val="1"/>
      </w:numPr>
      <w:tabs>
        <w:tab w:val="clear" w:pos="709"/>
      </w:tabs>
    </w:pPr>
    <w:rPr>
      <w:spacing w:val="-6"/>
    </w:rPr>
  </w:style>
  <w:style w:type="paragraph" w:customStyle="1" w:styleId="vet-malpsmena">
    <w:name w:val="výčet - malá písmena"/>
    <w:basedOn w:val="odrkaa"/>
    <w:link w:val="vet-malpsmenaChar"/>
    <w:rsid w:val="00520322"/>
    <w:rPr>
      <w:bCs/>
    </w:rPr>
  </w:style>
  <w:style w:type="character" w:customStyle="1" w:styleId="vet-malpsmenaChar">
    <w:name w:val="výčet - malá písmena Char"/>
    <w:link w:val="vet-malpsmena"/>
    <w:rsid w:val="00520322"/>
    <w:rPr>
      <w:rFonts w:ascii="Arial" w:eastAsia="Times New Roman" w:hAnsi="Arial"/>
      <w:bCs/>
      <w:spacing w:val="-6"/>
      <w:sz w:val="24"/>
    </w:rPr>
  </w:style>
  <w:style w:type="paragraph" w:customStyle="1" w:styleId="odraenvet">
    <w:name w:val="odražený výčet"/>
    <w:basedOn w:val="Normln"/>
    <w:rsid w:val="00520322"/>
    <w:pPr>
      <w:tabs>
        <w:tab w:val="num" w:pos="360"/>
      </w:tabs>
      <w:ind w:left="360" w:hanging="360"/>
      <w:jc w:val="both"/>
    </w:pPr>
    <w:rPr>
      <w:rFonts w:ascii="Arial" w:eastAsia="Times New Roman" w:hAnsi="Arial"/>
      <w:sz w:val="24"/>
      <w:lang w:eastAsia="cs-CZ"/>
    </w:rPr>
  </w:style>
  <w:style w:type="paragraph" w:customStyle="1" w:styleId="Nadpis3-pododdl">
    <w:name w:val="Nadpis 3 - pododdíl"/>
    <w:basedOn w:val="Nadpis3"/>
    <w:qFormat/>
    <w:rsid w:val="00D47E9A"/>
    <w:rPr>
      <w:rFonts w:ascii="Times New Roman" w:hAnsi="Times New Roman"/>
      <w:i/>
      <w:color w:val="000000"/>
      <w:sz w:val="24"/>
    </w:rPr>
  </w:style>
  <w:style w:type="paragraph" w:customStyle="1" w:styleId="Zpispoznmkypodarou">
    <w:name w:val="Zápis poznámky pod čarou"/>
    <w:basedOn w:val="Normln"/>
    <w:link w:val="ZpispoznmkypodarouChar"/>
    <w:rsid w:val="00BE7470"/>
    <w:pPr>
      <w:tabs>
        <w:tab w:val="left" w:pos="284"/>
      </w:tabs>
      <w:spacing w:after="120"/>
      <w:jc w:val="both"/>
    </w:pPr>
    <w:rPr>
      <w:rFonts w:eastAsia="Times New Roman"/>
      <w:i/>
      <w:lang w:eastAsia="cs-CZ"/>
    </w:rPr>
  </w:style>
  <w:style w:type="character" w:customStyle="1" w:styleId="ZpispoznmkypodarouChar">
    <w:name w:val="Zápis poznámky pod čarou Char"/>
    <w:link w:val="Zpispoznmkypodarou"/>
    <w:rsid w:val="00BE7470"/>
    <w:rPr>
      <w:rFonts w:eastAsia="Times New Roman"/>
      <w:i/>
    </w:rPr>
  </w:style>
  <w:style w:type="table" w:styleId="Mkatabulky">
    <w:name w:val="Table Grid"/>
    <w:basedOn w:val="Normlntabulka"/>
    <w:rsid w:val="00BA2B1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Obrzek-popis">
    <w:name w:val="Obrázek - popis"/>
    <w:basedOn w:val="Normln"/>
    <w:qFormat/>
    <w:rsid w:val="0017777D"/>
    <w:pPr>
      <w:spacing w:after="120"/>
      <w:jc w:val="center"/>
    </w:pPr>
    <w:rPr>
      <w:rFonts w:ascii="Arial" w:eastAsia="Times New Roman" w:hAnsi="Arial"/>
      <w:sz w:val="24"/>
      <w:lang w:eastAsia="cs-CZ"/>
    </w:rPr>
  </w:style>
  <w:style w:type="paragraph" w:customStyle="1" w:styleId="Ploha-slovn">
    <w:name w:val="Příloha - číslování"/>
    <w:basedOn w:val="Normln"/>
    <w:qFormat/>
    <w:rsid w:val="00DE3CE1"/>
    <w:pPr>
      <w:spacing w:after="240"/>
      <w:jc w:val="right"/>
    </w:pPr>
    <w:rPr>
      <w:rFonts w:eastAsia="Times New Roman"/>
      <w:b/>
      <w:i/>
      <w:sz w:val="24"/>
      <w:lang w:eastAsia="cs-CZ"/>
    </w:rPr>
  </w:style>
  <w:style w:type="paragraph" w:customStyle="1" w:styleId="Ploha-popis">
    <w:name w:val="Příloha - popis"/>
    <w:basedOn w:val="Normln"/>
    <w:qFormat/>
    <w:rsid w:val="00DE3CE1"/>
    <w:pPr>
      <w:spacing w:after="120"/>
      <w:jc w:val="center"/>
    </w:pPr>
    <w:rPr>
      <w:rFonts w:eastAsia="Times New Roman"/>
      <w:b/>
      <w:sz w:val="24"/>
      <w:lang w:eastAsia="cs-CZ"/>
    </w:rPr>
  </w:style>
  <w:style w:type="paragraph" w:customStyle="1" w:styleId="Textkontrolnotzky">
    <w:name w:val="Text kontrolní otázky"/>
    <w:basedOn w:val="Odstavec"/>
    <w:qFormat/>
    <w:rsid w:val="00604BF5"/>
    <w:pPr>
      <w:keepNext/>
      <w:numPr>
        <w:numId w:val="2"/>
      </w:numPr>
      <w:tabs>
        <w:tab w:val="clear" w:pos="709"/>
      </w:tabs>
      <w:ind w:left="357" w:hanging="357"/>
    </w:pPr>
    <w:rPr>
      <w:rFonts w:cs="Arial"/>
      <w:szCs w:val="24"/>
    </w:rPr>
  </w:style>
  <w:style w:type="paragraph" w:styleId="Obsah1">
    <w:name w:val="toc 1"/>
    <w:basedOn w:val="Normln"/>
    <w:next w:val="Normln"/>
    <w:autoRedefine/>
    <w:uiPriority w:val="39"/>
    <w:rsid w:val="0078183B"/>
    <w:pPr>
      <w:tabs>
        <w:tab w:val="right" w:leader="dot" w:pos="9061"/>
      </w:tabs>
    </w:pPr>
    <w:rPr>
      <w:rFonts w:eastAsia="Times New Roman"/>
      <w:noProof/>
      <w:sz w:val="24"/>
      <w:szCs w:val="24"/>
      <w:lang w:val="en-GB" w:eastAsia="cs-CZ"/>
    </w:rPr>
  </w:style>
  <w:style w:type="paragraph" w:styleId="Obsah2">
    <w:name w:val="toc 2"/>
    <w:basedOn w:val="Normln"/>
    <w:next w:val="Normln"/>
    <w:autoRedefine/>
    <w:uiPriority w:val="39"/>
    <w:rsid w:val="00E13393"/>
    <w:pPr>
      <w:tabs>
        <w:tab w:val="left" w:pos="880"/>
        <w:tab w:val="right" w:leader="dot" w:pos="9062"/>
      </w:tabs>
      <w:ind w:left="198"/>
    </w:pPr>
    <w:rPr>
      <w:rFonts w:eastAsia="Times New Roman"/>
      <w:lang w:val="en-GB" w:eastAsia="cs-CZ"/>
    </w:rPr>
  </w:style>
  <w:style w:type="paragraph" w:styleId="Obsah3">
    <w:name w:val="toc 3"/>
    <w:basedOn w:val="Normln"/>
    <w:next w:val="Normln"/>
    <w:autoRedefine/>
    <w:uiPriority w:val="39"/>
    <w:rsid w:val="0078183B"/>
    <w:pPr>
      <w:ind w:left="400"/>
    </w:pPr>
    <w:rPr>
      <w:rFonts w:eastAsia="Times New Roman"/>
      <w:lang w:val="en-GB" w:eastAsia="cs-CZ"/>
    </w:rPr>
  </w:style>
  <w:style w:type="paragraph" w:customStyle="1" w:styleId="Seznamzkratek">
    <w:name w:val="Seznam zkratek"/>
    <w:basedOn w:val="Normln"/>
    <w:rsid w:val="00D26175"/>
    <w:rPr>
      <w:rFonts w:ascii="Arial" w:eastAsia="Times New Roman" w:hAnsi="Arial"/>
      <w:sz w:val="24"/>
      <w:lang w:eastAsia="cs-CZ"/>
    </w:rPr>
  </w:style>
  <w:style w:type="paragraph" w:customStyle="1" w:styleId="Klovslova">
    <w:name w:val="Klíčová slova"/>
    <w:basedOn w:val="Normln"/>
    <w:rsid w:val="00D26175"/>
    <w:pPr>
      <w:jc w:val="both"/>
    </w:pPr>
    <w:rPr>
      <w:rFonts w:ascii="Arial" w:eastAsia="Times New Roman" w:hAnsi="Arial"/>
      <w:sz w:val="24"/>
      <w:lang w:eastAsia="cs-CZ"/>
    </w:rPr>
  </w:style>
  <w:style w:type="paragraph" w:customStyle="1" w:styleId="Nadpisuliteratury">
    <w:name w:val="Nadpis u literatury"/>
    <w:basedOn w:val="Nadpis5"/>
    <w:autoRedefine/>
    <w:rsid w:val="00300D71"/>
    <w:pPr>
      <w:keepNext/>
      <w:numPr>
        <w:ilvl w:val="0"/>
        <w:numId w:val="0"/>
      </w:numPr>
      <w:spacing w:before="0" w:after="0"/>
      <w:jc w:val="both"/>
    </w:pPr>
    <w:rPr>
      <w:rFonts w:ascii="Arial" w:hAnsi="Arial"/>
      <w:bCs w:val="0"/>
      <w:i w:val="0"/>
      <w:iCs w:val="0"/>
      <w:snapToGrid w:val="0"/>
      <w:sz w:val="24"/>
      <w:szCs w:val="20"/>
      <w:u w:val="single"/>
      <w:lang w:eastAsia="cs-CZ"/>
    </w:rPr>
  </w:style>
  <w:style w:type="paragraph" w:customStyle="1" w:styleId="literaturatext">
    <w:name w:val="literatura text"/>
    <w:rsid w:val="006959CC"/>
    <w:pPr>
      <w:numPr>
        <w:numId w:val="6"/>
      </w:numPr>
      <w:spacing w:before="120"/>
      <w:jc w:val="both"/>
    </w:pPr>
    <w:rPr>
      <w:rFonts w:eastAsia="Times New Roman"/>
      <w:snapToGrid w:val="0"/>
      <w:sz w:val="24"/>
      <w:szCs w:val="24"/>
    </w:rPr>
  </w:style>
  <w:style w:type="paragraph" w:customStyle="1" w:styleId="vet-kulatznak">
    <w:name w:val="výčet - kulatý znak"/>
    <w:basedOn w:val="Normln"/>
    <w:qFormat/>
    <w:rsid w:val="004C7E3F"/>
    <w:pPr>
      <w:numPr>
        <w:numId w:val="5"/>
      </w:numPr>
      <w:jc w:val="both"/>
    </w:pPr>
    <w:rPr>
      <w:rFonts w:ascii="Arial" w:hAnsi="Arial"/>
      <w:sz w:val="24"/>
    </w:rPr>
  </w:style>
  <w:style w:type="paragraph" w:customStyle="1" w:styleId="vet-arabsksla">
    <w:name w:val="výčet - arabská čísla"/>
    <w:basedOn w:val="odrkaa"/>
    <w:qFormat/>
    <w:rsid w:val="00BA59C4"/>
    <w:pPr>
      <w:numPr>
        <w:numId w:val="4"/>
      </w:numPr>
      <w:ind w:left="357" w:hanging="357"/>
    </w:pPr>
  </w:style>
  <w:style w:type="paragraph" w:customStyle="1" w:styleId="Popistabulky">
    <w:name w:val="Popis tabulky"/>
    <w:basedOn w:val="Ploha-popis"/>
    <w:qFormat/>
    <w:rsid w:val="007541C3"/>
    <w:pPr>
      <w:spacing w:before="240"/>
    </w:pPr>
    <w:rPr>
      <w:rFonts w:ascii="Arial" w:hAnsi="Arial"/>
    </w:rPr>
  </w:style>
  <w:style w:type="paragraph" w:customStyle="1" w:styleId="Default">
    <w:name w:val="Default"/>
    <w:rsid w:val="004C58E6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Uvedenzdroje">
    <w:name w:val="Uvedení zdroje"/>
    <w:basedOn w:val="Normln"/>
    <w:rsid w:val="00FD7F0C"/>
    <w:pPr>
      <w:tabs>
        <w:tab w:val="left" w:pos="1134"/>
      </w:tabs>
      <w:spacing w:before="240" w:after="240"/>
      <w:ind w:firstLine="1134"/>
      <w:jc w:val="both"/>
    </w:pPr>
    <w:rPr>
      <w:rFonts w:eastAsia="Times New Roman"/>
      <w:i/>
      <w:iCs/>
    </w:rPr>
  </w:style>
  <w:style w:type="paragraph" w:styleId="Zhlav">
    <w:name w:val="header"/>
    <w:basedOn w:val="Normln"/>
    <w:link w:val="ZhlavChar"/>
    <w:uiPriority w:val="99"/>
    <w:unhideWhenUsed/>
    <w:rsid w:val="00B0705E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B0705E"/>
    <w:rPr>
      <w:lang w:eastAsia="en-US"/>
    </w:rPr>
  </w:style>
  <w:style w:type="paragraph" w:customStyle="1" w:styleId="Seznamzkratek-zhlav">
    <w:name w:val="Seznam zkratek - záhlaví"/>
    <w:basedOn w:val="Seznamzkratek"/>
    <w:rsid w:val="00290C37"/>
    <w:pPr>
      <w:jc w:val="center"/>
    </w:pPr>
    <w:rPr>
      <w:b/>
      <w:bCs/>
      <w:sz w:val="28"/>
    </w:rPr>
  </w:style>
  <w:style w:type="paragraph" w:customStyle="1" w:styleId="Seznamliteratury">
    <w:name w:val="Seznam literatury"/>
    <w:basedOn w:val="Normln"/>
    <w:autoRedefine/>
    <w:rsid w:val="000F746D"/>
    <w:pPr>
      <w:tabs>
        <w:tab w:val="num" w:pos="454"/>
      </w:tabs>
      <w:spacing w:after="60"/>
      <w:ind w:left="454" w:hanging="454"/>
      <w:jc w:val="both"/>
    </w:pPr>
    <w:rPr>
      <w:rFonts w:eastAsia="Times New Roman"/>
      <w:sz w:val="24"/>
      <w:szCs w:val="24"/>
      <w:lang w:eastAsia="cs-CZ"/>
    </w:rPr>
  </w:style>
  <w:style w:type="paragraph" w:customStyle="1" w:styleId="Stylodraenvet">
    <w:name w:val="Styl odražený výčet"/>
    <w:basedOn w:val="odraenvet"/>
    <w:rsid w:val="00BA59C4"/>
    <w:pPr>
      <w:numPr>
        <w:numId w:val="3"/>
      </w:numPr>
    </w:pPr>
  </w:style>
  <w:style w:type="paragraph" w:styleId="Odstavecseseznamem">
    <w:name w:val="List Paragraph"/>
    <w:basedOn w:val="Normln"/>
    <w:uiPriority w:val="34"/>
    <w:qFormat/>
    <w:rsid w:val="00293264"/>
    <w:pPr>
      <w:spacing w:before="40"/>
      <w:ind w:left="720" w:firstLine="397"/>
      <w:contextualSpacing/>
    </w:pPr>
    <w:rPr>
      <w:sz w:val="24"/>
      <w:lang w:eastAsia="zh-CN"/>
    </w:rPr>
  </w:style>
  <w:style w:type="character" w:styleId="Hypertextovodkaz">
    <w:name w:val="Hyperlink"/>
    <w:uiPriority w:val="99"/>
    <w:unhideWhenUsed/>
    <w:rsid w:val="00293264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7730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A77302"/>
    <w:rPr>
      <w:rFonts w:ascii="Tahoma" w:hAnsi="Tahoma" w:cs="Tahoma"/>
      <w:sz w:val="16"/>
      <w:szCs w:val="16"/>
      <w:lang w:eastAsia="en-US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E7470"/>
  </w:style>
  <w:style w:type="character" w:customStyle="1" w:styleId="TextpoznpodarouChar">
    <w:name w:val="Text pozn. pod čarou Char"/>
    <w:link w:val="Textpoznpodarou"/>
    <w:uiPriority w:val="99"/>
    <w:semiHidden/>
    <w:rsid w:val="00BE7470"/>
    <w:rPr>
      <w:lang w:eastAsia="en-US"/>
    </w:rPr>
  </w:style>
  <w:style w:type="paragraph" w:styleId="Zpat">
    <w:name w:val="footer"/>
    <w:basedOn w:val="Normln"/>
    <w:link w:val="ZpatChar"/>
    <w:uiPriority w:val="99"/>
    <w:unhideWhenUsed/>
    <w:rsid w:val="00303ADE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303ADE"/>
    <w:rPr>
      <w:lang w:eastAsia="en-US"/>
    </w:rPr>
  </w:style>
  <w:style w:type="paragraph" w:customStyle="1" w:styleId="slovanNadpis1">
    <w:name w:val="číslovaný Nadpis 1"/>
    <w:basedOn w:val="Nadpis1"/>
    <w:next w:val="Odstavec"/>
    <w:qFormat/>
    <w:rsid w:val="006218F6"/>
    <w:pPr>
      <w:numPr>
        <w:numId w:val="7"/>
      </w:numPr>
      <w:ind w:left="0" w:firstLine="0"/>
    </w:pPr>
  </w:style>
  <w:style w:type="character" w:customStyle="1" w:styleId="Nadpis4Char">
    <w:name w:val="Nadpis 4 Char"/>
    <w:link w:val="Nadpis4"/>
    <w:uiPriority w:val="9"/>
    <w:semiHidden/>
    <w:rsid w:val="00C22280"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Nadpis6Char">
    <w:name w:val="Nadpis 6 Char"/>
    <w:link w:val="Nadpis6"/>
    <w:uiPriority w:val="9"/>
    <w:semiHidden/>
    <w:rsid w:val="00C22280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Nadpis7Char">
    <w:name w:val="Nadpis 7 Char"/>
    <w:link w:val="Nadpis7"/>
    <w:uiPriority w:val="9"/>
    <w:semiHidden/>
    <w:rsid w:val="00C22280"/>
    <w:rPr>
      <w:rFonts w:ascii="Calibri" w:eastAsia="Times New Roman" w:hAnsi="Calibri"/>
      <w:sz w:val="24"/>
      <w:szCs w:val="24"/>
      <w:lang w:eastAsia="en-US"/>
    </w:rPr>
  </w:style>
  <w:style w:type="character" w:customStyle="1" w:styleId="Nadpis8Char">
    <w:name w:val="Nadpis 8 Char"/>
    <w:link w:val="Nadpis8"/>
    <w:uiPriority w:val="9"/>
    <w:semiHidden/>
    <w:rsid w:val="00C22280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Nadpis9Char">
    <w:name w:val="Nadpis 9 Char"/>
    <w:link w:val="Nadpis9"/>
    <w:uiPriority w:val="9"/>
    <w:semiHidden/>
    <w:rsid w:val="00C22280"/>
    <w:rPr>
      <w:rFonts w:ascii="Cambria" w:eastAsia="Times New Roman" w:hAnsi="Cambria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E133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character" w:styleId="Odkaznakoment">
    <w:name w:val="annotation reference"/>
    <w:uiPriority w:val="99"/>
    <w:semiHidden/>
    <w:unhideWhenUsed/>
    <w:rsid w:val="00E6288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62882"/>
  </w:style>
  <w:style w:type="character" w:customStyle="1" w:styleId="TextkomenteChar">
    <w:name w:val="Text komentáře Char"/>
    <w:link w:val="Textkomente"/>
    <w:uiPriority w:val="99"/>
    <w:semiHidden/>
    <w:rsid w:val="00E62882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62882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E6288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s.muni.cz/th/75962/prif_m/diplomova_prace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czso.cz/csu/redakce.nsf/i/cr:_makroekonomicke_udaje/$File/HLMAKRO.xl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lacikm\Downloads\&#352;ablona%20z&#225;v&#283;re&#269;n&#253;ch%20prac&#237;%20(1)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_x010d__x00e1_st_x0020_vzniku xmlns="0882355e-bc63-4598-b333-932a05b3d1ad">K102</Sou_x010d__x00e1_st_x0020_vzniku>
    <Komu_x0020_ur_x010d_eno xmlns="0882355e-bc63-4598-b333-932a05b3d1ad">studenti FVL</Komu_x0020_ur_x010d_eno>
    <Typ_x0020_materi_x00e1_lu xmlns="0882355e-bc63-4598-b333-932a05b3d1ad">pomůcka</Typ_x0020_materi_x00e1_lu>
    <_dlc_DocId xmlns="f242274d-c577-47b4-9953-4e44103112f8">TH64JJ3HEHY5-1708333816-2486</_dlc_DocId>
    <_dlc_DocIdUrl xmlns="f242274d-c577-47b4-9953-4e44103112f8">
      <Url>https://intranet.unob.cz/dokum/_layouts/15/DocIdRedir.aspx?ID=TH64JJ3HEHY5-1708333816-2486</Url>
      <Description>TH64JJ3HEHY5-1708333816-2486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59FFA54E010A4DA5CB88143B710852" ma:contentTypeVersion="4" ma:contentTypeDescription="Vytvoří nový dokument" ma:contentTypeScope="" ma:versionID="3333b1f36a5225c5cd8c4270d40ae55e">
  <xsd:schema xmlns:xsd="http://www.w3.org/2001/XMLSchema" xmlns:xs="http://www.w3.org/2001/XMLSchema" xmlns:p="http://schemas.microsoft.com/office/2006/metadata/properties" xmlns:ns2="f242274d-c577-47b4-9953-4e44103112f8" xmlns:ns3="0882355e-bc63-4598-b333-932a05b3d1ad" targetNamespace="http://schemas.microsoft.com/office/2006/metadata/properties" ma:root="true" ma:fieldsID="92d9a923499be69124b0a8348522527b" ns2:_="" ns3:_="">
    <xsd:import namespace="f242274d-c577-47b4-9953-4e44103112f8"/>
    <xsd:import namespace="0882355e-bc63-4598-b333-932a05b3d1a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omu_x0020_ur_x010d_eno"/>
                <xsd:element ref="ns3:Sou_x010d__x00e1_st_x0020_vzniku"/>
                <xsd:element ref="ns3:Typ_x0020_materi_x00e1_lu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2274d-c577-47b4-9953-4e44103112f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2355e-bc63-4598-b333-932a05b3d1ad" elementFormDefault="qualified">
    <xsd:import namespace="http://schemas.microsoft.com/office/2006/documentManagement/types"/>
    <xsd:import namespace="http://schemas.microsoft.com/office/infopath/2007/PartnerControls"/>
    <xsd:element name="Komu_x0020_ur_x010d_eno" ma:index="11" ma:displayName="Komu určeno" ma:default="kurzy" ma:format="Dropdown" ma:internalName="Komu_x0020_ur_x010d_eno">
      <xsd:simpleType>
        <xsd:restriction base="dms:Choice">
          <xsd:enumeration value="kurzy"/>
          <xsd:enumeration value="studenti FVL"/>
          <xsd:enumeration value="studenti FVT"/>
          <xsd:enumeration value="studenti FVZ"/>
          <xsd:enumeration value="všichni studenti"/>
        </xsd:restriction>
      </xsd:simpleType>
    </xsd:element>
    <xsd:element name="Sou_x010d__x00e1_st_x0020_vzniku" ma:index="12" ma:displayName="Součást vzniku" ma:format="Dropdown" ma:internalName="Sou_x010d__x00e1_st_x0020_vzniku">
      <xsd:simpleType>
        <xsd:restriction base="dms:Choice">
          <xsd:enumeration value="CJV"/>
          <xsd:enumeration value="CTVS"/>
          <xsd:enumeration value="Děkanát FVL"/>
          <xsd:enumeration value="Děkanát FVT"/>
          <xsd:enumeration value="Děkanát FVZ"/>
          <xsd:enumeration value="jiná součást"/>
          <xsd:enumeration value="K101"/>
          <xsd:enumeration value="K102"/>
          <xsd:enumeration value="K103"/>
          <xsd:enumeration value="K104"/>
          <xsd:enumeration value="K105"/>
          <xsd:enumeration value="K107"/>
          <xsd:enumeration value="K108"/>
          <xsd:enumeration value="K109"/>
          <xsd:enumeration value="K110"/>
          <xsd:enumeration value="K111"/>
          <xsd:enumeration value="K201"/>
          <xsd:enumeration value="K202"/>
          <xsd:enumeration value="K203"/>
          <xsd:enumeration value="K204"/>
          <xsd:enumeration value="K205"/>
          <xsd:enumeration value="K206"/>
          <xsd:enumeration value="K207"/>
          <xsd:enumeration value="K208"/>
          <xsd:enumeration value="K209"/>
          <xsd:enumeration value="K210"/>
          <xsd:enumeration value="K215"/>
          <xsd:enumeration value="K216"/>
          <xsd:enumeration value="K217"/>
          <xsd:enumeration value="K301"/>
          <xsd:enumeration value="K302"/>
          <xsd:enumeration value="K303"/>
          <xsd:enumeration value="K304"/>
          <xsd:enumeration value="K305"/>
          <xsd:enumeration value="K306"/>
          <xsd:enumeration value="K307"/>
          <xsd:enumeration value="K308"/>
          <xsd:enumeration value="Studijní oddělení"/>
          <xsd:enumeration value="ÚOPZHN"/>
        </xsd:restriction>
      </xsd:simpleType>
    </xsd:element>
    <xsd:element name="Typ_x0020_materi_x00e1_lu" ma:index="13" ma:displayName="Typ materiálu" ma:format="Dropdown" ma:internalName="Typ_x0020_materi_x00e1_lu">
      <xsd:simpleType>
        <xsd:restriction base="dms:Choice">
          <xsd:enumeration value="cvičení, seminář"/>
          <xsd:enumeration value="e-learningový kurz"/>
          <xsd:enumeration value="jiný výukový materiál"/>
          <xsd:enumeration value="laboratoře"/>
          <xsd:enumeration value="pokyn od učitele"/>
          <xsd:enumeration value="pomůcka"/>
          <xsd:enumeration value="přednáška"/>
          <xsd:enumeration value="přehled látky"/>
          <xsd:enumeration value="přehled otázek"/>
          <xsd:enumeration value="sylabu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B0C68FB-05F4-4103-A54F-2173B816A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37D071-4B9B-4471-9DE8-61722AD78D62}">
  <ds:schemaRefs>
    <ds:schemaRef ds:uri="http://schemas.microsoft.com/office/2006/metadata/properties"/>
    <ds:schemaRef ds:uri="http://schemas.microsoft.com/office/infopath/2007/PartnerControls"/>
    <ds:schemaRef ds:uri="0882355e-bc63-4598-b333-932a05b3d1ad"/>
    <ds:schemaRef ds:uri="f242274d-c577-47b4-9953-4e44103112f8"/>
  </ds:schemaRefs>
</ds:datastoreItem>
</file>

<file path=customXml/itemProps3.xml><?xml version="1.0" encoding="utf-8"?>
<ds:datastoreItem xmlns:ds="http://schemas.openxmlformats.org/officeDocument/2006/customXml" ds:itemID="{DF12BB4F-1C4A-42CD-80F2-E6CD011A8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2274d-c577-47b4-9953-4e44103112f8"/>
    <ds:schemaRef ds:uri="0882355e-bc63-4598-b333-932a05b3d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CC3362-D5C0-4241-A682-C86E2089760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DFDD438-BCAE-45FE-98BE-A4162862CBB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závěrečných prací (1).dot</Template>
  <TotalTime>348</TotalTime>
  <Pages>21</Pages>
  <Words>1455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 - Šablona závěrečné práce</vt:lpstr>
    </vt:vector>
  </TitlesOfParts>
  <Company>Univerzita obrany</Company>
  <LinksUpToDate>false</LinksUpToDate>
  <CharactersWithSpaces>10022</CharactersWithSpaces>
  <SharedDoc>false</SharedDoc>
  <HLinks>
    <vt:vector size="90" baseType="variant">
      <vt:variant>
        <vt:i4>2818101</vt:i4>
      </vt:variant>
      <vt:variant>
        <vt:i4>90</vt:i4>
      </vt:variant>
      <vt:variant>
        <vt:i4>0</vt:i4>
      </vt:variant>
      <vt:variant>
        <vt:i4>5</vt:i4>
      </vt:variant>
      <vt:variant>
        <vt:lpwstr>http://www.rsd.cz/rsd/rsd.nsf/ed/CZ</vt:lpwstr>
      </vt:variant>
      <vt:variant>
        <vt:lpwstr/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_Toc367286166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_Toc367286165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_Toc367286164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_Toc367286163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_Toc367286162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_Toc367286161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_Toc367286160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_Toc367286159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_Toc367286158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_Toc367286157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_Toc367286156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_Toc367286155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_Toc367286154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_Toc367286153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- Šablona závěrečné práce</dc:title>
  <dc:creator>Sedlačík Marek</dc:creator>
  <cp:lastModifiedBy>Vojtěch Bžatek</cp:lastModifiedBy>
  <cp:revision>5</cp:revision>
  <dcterms:created xsi:type="dcterms:W3CDTF">2024-03-31T11:45:00Z</dcterms:created>
  <dcterms:modified xsi:type="dcterms:W3CDTF">2024-03-31T21:27:00Z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0x0101003B59FFA54E010A4DA5CB88143B710852</vt:lpwstr>
  </property>
  <property fmtid="{D5CDD505-2E9C-101B-9397-08002B2CF9AE}" pid="3" name="_dlc_DocIdItemGuid">
    <vt:lpwstr>6c014ca4-2969-45f7-a2c8-d5724ce4b6b9</vt:lpwstr>
  </property>
</Properties>
</file>